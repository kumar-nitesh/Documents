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6395"/>
        <w:gridCol w:w="4082"/>
      </w:tblGrid>
      <w:tr w:rsidR="00083491" w:rsidRPr="00FA7B5B" w14:paraId="5BE173F1" w14:textId="77777777" w:rsidTr="00336AD2">
        <w:tc>
          <w:tcPr>
            <w:tcW w:w="6453" w:type="dxa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 w:firstRow="0" w:lastRow="0" w:firstColumn="1" w:lastColumn="0" w:noHBand="1" w:noVBand="1"/>
            </w:tblPr>
            <w:tblGrid>
              <w:gridCol w:w="6237"/>
            </w:tblGrid>
            <w:tr w:rsidR="00083491" w:rsidRPr="002D44B0" w14:paraId="5AD676C0" w14:textId="77777777" w:rsidTr="002D44B0">
              <w:tc>
                <w:tcPr>
                  <w:tcW w:w="6237" w:type="dxa"/>
                  <w:tcBorders>
                    <w:top w:val="single" w:sz="8" w:space="0" w:color="AEBAD5"/>
                  </w:tcBorders>
                </w:tcPr>
                <w:p w14:paraId="0A618921" w14:textId="77777777" w:rsidR="00083491" w:rsidRPr="00653C09" w:rsidRDefault="007F1187" w:rsidP="002D44B0">
                  <w:pPr>
                    <w:spacing w:before="80" w:after="0" w:line="240" w:lineRule="auto"/>
                    <w:rPr>
                      <w:rFonts w:ascii="Cambria" w:hAnsi="Cambria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r w:rsidRPr="00653C09">
                    <w:rPr>
                      <w:rFonts w:ascii="Cambria" w:hAnsi="Cambria" w:cs="Arial"/>
                      <w:b/>
                      <w:bCs/>
                      <w:color w:val="595C62"/>
                      <w:sz w:val="42"/>
                      <w:szCs w:val="42"/>
                    </w:rPr>
                    <w:t>Nitesh Kumar</w:t>
                  </w:r>
                </w:p>
              </w:tc>
            </w:tr>
            <w:tr w:rsidR="00083491" w:rsidRPr="002D44B0" w14:paraId="5BACD560" w14:textId="77777777" w:rsidTr="002D44B0">
              <w:tc>
                <w:tcPr>
                  <w:tcW w:w="6237" w:type="dxa"/>
                  <w:tcBorders>
                    <w:bottom w:val="single" w:sz="8" w:space="0" w:color="AEBAD5"/>
                  </w:tcBorders>
                </w:tcPr>
                <w:p w14:paraId="709693B1" w14:textId="37F15ED9" w:rsidR="00083491" w:rsidRPr="00C92F87" w:rsidRDefault="00DF348A" w:rsidP="00481132">
                  <w:pPr>
                    <w:spacing w:after="0" w:line="240" w:lineRule="auto"/>
                    <w:rPr>
                      <w:rFonts w:ascii="Cambria" w:hAnsi="Cambria" w:cs="Arial"/>
                      <w:b/>
                      <w:bCs/>
                      <w:color w:val="6D83B3"/>
                    </w:rPr>
                  </w:pPr>
                  <w:r w:rsidRPr="00C92F87">
                    <w:rPr>
                      <w:rFonts w:ascii="Times New Roman" w:hAnsi="Times New Roman"/>
                      <w:b/>
                      <w:bCs/>
                      <w:color w:val="6D83B3"/>
                    </w:rPr>
                    <w:t>▪</w:t>
                  </w:r>
                  <w:r w:rsidRPr="00C92F87">
                    <w:rPr>
                      <w:rFonts w:ascii="Cambria" w:hAnsi="Cambria" w:cs="Arial"/>
                      <w:b/>
                      <w:bCs/>
                      <w:color w:val="6D83B3"/>
                    </w:rPr>
                    <w:t xml:space="preserve"> </w:t>
                  </w:r>
                  <w:r w:rsidR="001F2310" w:rsidRPr="001F2310">
                    <w:rPr>
                      <w:rFonts w:ascii="Cambria" w:hAnsi="Cambria" w:cs="Arial"/>
                      <w:b/>
                      <w:bCs/>
                      <w:color w:val="6D83B3"/>
                    </w:rPr>
                    <w:t>Certified Azure Architect</w:t>
                  </w:r>
                  <w:r w:rsidR="00C91551">
                    <w:rPr>
                      <w:rFonts w:ascii="Cambria" w:hAnsi="Cambria" w:cs="Arial"/>
                      <w:b/>
                      <w:bCs/>
                      <w:color w:val="6D83B3"/>
                    </w:rPr>
                    <w:t xml:space="preserve"> </w:t>
                  </w:r>
                  <w:r w:rsidR="00745F4A" w:rsidRPr="00745F4A">
                    <w:rPr>
                      <w:rFonts w:ascii="Cambria" w:hAnsi="Cambria" w:cs="Arial"/>
                      <w:b/>
                      <w:bCs/>
                      <w:color w:val="6D83B3"/>
                    </w:rPr>
                    <w:t xml:space="preserve">with Specialization in </w:t>
                  </w:r>
                  <w:r w:rsidR="00745F4A">
                    <w:rPr>
                      <w:rFonts w:ascii="Cambria" w:hAnsi="Cambria" w:cs="Arial"/>
                      <w:b/>
                      <w:bCs/>
                      <w:color w:val="6D83B3"/>
                    </w:rPr>
                    <w:t xml:space="preserve">AI and </w:t>
                  </w:r>
                  <w:r w:rsidR="00745F4A" w:rsidRPr="00745F4A">
                    <w:rPr>
                      <w:rFonts w:ascii="Cambria" w:hAnsi="Cambria" w:cs="Arial"/>
                      <w:b/>
                      <w:bCs/>
                      <w:color w:val="6D83B3"/>
                    </w:rPr>
                    <w:t>I</w:t>
                  </w:r>
                  <w:r w:rsidR="00745F4A">
                    <w:rPr>
                      <w:rFonts w:ascii="Cambria" w:hAnsi="Cambria" w:cs="Arial"/>
                      <w:b/>
                      <w:bCs/>
                      <w:color w:val="6D83B3"/>
                    </w:rPr>
                    <w:t>oT</w:t>
                  </w:r>
                  <w:r w:rsidR="001F2310" w:rsidRPr="001F2310">
                    <w:rPr>
                      <w:rFonts w:ascii="Cambria" w:hAnsi="Cambria" w:cs="Arial"/>
                      <w:b/>
                      <w:bCs/>
                      <w:color w:val="6D83B3"/>
                    </w:rPr>
                    <w:t xml:space="preserve"> </w:t>
                  </w:r>
                </w:p>
              </w:tc>
            </w:tr>
          </w:tbl>
          <w:p w14:paraId="1082A942" w14:textId="77777777" w:rsidR="00083491" w:rsidRPr="00C92F87" w:rsidRDefault="00083491" w:rsidP="002D44B0">
            <w:pPr>
              <w:spacing w:after="0" w:line="240" w:lineRule="auto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4229" w:type="dxa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3846"/>
            </w:tblGrid>
            <w:tr w:rsidR="00083491" w:rsidRPr="002D44B0" w14:paraId="4FB72FB8" w14:textId="77777777" w:rsidTr="002D44B0">
              <w:tc>
                <w:tcPr>
                  <w:tcW w:w="507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7FA3F33C" w14:textId="77777777" w:rsidR="00083491" w:rsidRPr="00C92F87" w:rsidRDefault="009F2958" w:rsidP="002D44B0">
                  <w:pPr>
                    <w:spacing w:after="0" w:line="240" w:lineRule="auto"/>
                    <w:rPr>
                      <w:rFonts w:ascii="Cambria" w:hAnsi="Cambria" w:cs="Arial"/>
                      <w:b/>
                      <w:bCs/>
                      <w:color w:val="3B3E42"/>
                    </w:rPr>
                  </w:pPr>
                  <w:r w:rsidRPr="00C92F87">
                    <w:rPr>
                      <w:rFonts w:ascii="Cambria" w:hAnsi="Cambria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083491" w:rsidRPr="00FA7B5B" w14:paraId="374704E8" w14:textId="77777777" w:rsidTr="002D44B0">
              <w:tc>
                <w:tcPr>
                  <w:tcW w:w="507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41AE877A" w14:textId="77777777" w:rsidR="00B508D4" w:rsidRPr="00653C09" w:rsidRDefault="007D339C" w:rsidP="002D44B0">
                  <w:pPr>
                    <w:spacing w:after="0" w:line="240" w:lineRule="auto"/>
                    <w:jc w:val="left"/>
                    <w:rPr>
                      <w:rFonts w:ascii="Cambria" w:hAnsi="Cambria" w:cs="Arial"/>
                      <w:b/>
                      <w:bCs/>
                      <w:color w:val="3B3E42"/>
                    </w:rPr>
                  </w:pPr>
                  <w:r w:rsidRPr="00653C09">
                    <w:rPr>
                      <w:rFonts w:ascii="Cambria" w:hAnsi="Cambria" w:cs="Arial"/>
                      <w:b/>
                      <w:bCs/>
                      <w:color w:val="3B3E42"/>
                    </w:rPr>
                    <w:t>Mobile</w:t>
                  </w:r>
                  <w:r w:rsidR="009E240F">
                    <w:rPr>
                      <w:rFonts w:ascii="Cambria" w:hAnsi="Cambria" w:cs="Arial"/>
                      <w:b/>
                      <w:bCs/>
                      <w:color w:val="3B3E42"/>
                    </w:rPr>
                    <w:t xml:space="preserve">     :</w:t>
                  </w:r>
                  <w:r w:rsidR="009F2958" w:rsidRPr="00653C09">
                    <w:rPr>
                      <w:rFonts w:ascii="Cambria" w:hAnsi="Cambria" w:cs="Arial"/>
                      <w:b/>
                      <w:bCs/>
                      <w:color w:val="3B3E42"/>
                    </w:rPr>
                    <w:t xml:space="preserve"> </w:t>
                  </w:r>
                  <w:r w:rsidR="000E727F" w:rsidRPr="00653C09">
                    <w:rPr>
                      <w:rFonts w:ascii="Cambria" w:hAnsi="Cambria" w:cs="Arial"/>
                      <w:bCs/>
                      <w:color w:val="3B3E42"/>
                    </w:rPr>
                    <w:t>+91-</w:t>
                  </w:r>
                  <w:r w:rsidR="00E01D44" w:rsidRPr="00653C09">
                    <w:rPr>
                      <w:rFonts w:ascii="Cambria" w:hAnsi="Cambria" w:cs="Arial"/>
                      <w:bCs/>
                      <w:color w:val="3B3E42"/>
                    </w:rPr>
                    <w:t>8130881007</w:t>
                  </w:r>
                </w:p>
                <w:p w14:paraId="5F9020CB" w14:textId="77777777" w:rsidR="009F2958" w:rsidRPr="00653C09" w:rsidRDefault="009B3E09" w:rsidP="004C7312">
                  <w:pPr>
                    <w:spacing w:after="0" w:line="240" w:lineRule="auto"/>
                    <w:jc w:val="left"/>
                    <w:rPr>
                      <w:rFonts w:ascii="Cambria" w:hAnsi="Cambria" w:cs="Arial"/>
                      <w:b/>
                      <w:bCs/>
                      <w:color w:val="595C62"/>
                      <w:lang w:val="fr-FR"/>
                    </w:rPr>
                  </w:pPr>
                  <w:r w:rsidRPr="00653C09">
                    <w:rPr>
                      <w:rFonts w:ascii="Cambria" w:hAnsi="Cambria" w:cs="Arial"/>
                      <w:b/>
                      <w:bCs/>
                      <w:color w:val="3B3E42"/>
                      <w:lang w:val="fr-FR"/>
                    </w:rPr>
                    <w:t>E</w:t>
                  </w:r>
                  <w:r w:rsidR="00FA7B5B" w:rsidRPr="00653C09">
                    <w:rPr>
                      <w:rFonts w:ascii="Cambria" w:hAnsi="Cambria" w:cs="Arial"/>
                      <w:b/>
                      <w:bCs/>
                      <w:color w:val="3B3E42"/>
                      <w:lang w:val="fr-FR"/>
                    </w:rPr>
                    <w:t>-</w:t>
                  </w:r>
                  <w:r w:rsidR="0006046D" w:rsidRPr="00653C09">
                    <w:rPr>
                      <w:rFonts w:ascii="Cambria" w:hAnsi="Cambria" w:cs="Arial"/>
                      <w:b/>
                      <w:bCs/>
                      <w:color w:val="3B3E42"/>
                      <w:lang w:val="fr-FR"/>
                    </w:rPr>
                    <w:t>m</w:t>
                  </w:r>
                  <w:r w:rsidR="00FA7B5B" w:rsidRPr="00653C09">
                    <w:rPr>
                      <w:rFonts w:ascii="Cambria" w:hAnsi="Cambria" w:cs="Arial"/>
                      <w:b/>
                      <w:bCs/>
                      <w:color w:val="3B3E42"/>
                      <w:lang w:val="fr-FR"/>
                    </w:rPr>
                    <w:t xml:space="preserve">ail </w:t>
                  </w:r>
                  <w:r w:rsidR="00DE74FB" w:rsidRPr="00653C09">
                    <w:rPr>
                      <w:rFonts w:ascii="Cambria" w:hAnsi="Cambria" w:cs="Arial"/>
                      <w:b/>
                      <w:bCs/>
                      <w:color w:val="3B3E42"/>
                      <w:lang w:val="fr-FR"/>
                    </w:rPr>
                    <w:t xml:space="preserve">Id </w:t>
                  </w:r>
                  <w:r w:rsidR="00FA7B5B" w:rsidRPr="00653C09">
                    <w:rPr>
                      <w:rFonts w:ascii="Cambria" w:hAnsi="Cambria" w:cs="Arial"/>
                      <w:b/>
                      <w:bCs/>
                      <w:color w:val="3B3E42"/>
                      <w:lang w:val="fr-FR"/>
                    </w:rPr>
                    <w:t xml:space="preserve">: </w:t>
                  </w:r>
                  <w:hyperlink r:id="rId7" w:history="1">
                    <w:r w:rsidR="00577A8B" w:rsidRPr="00F0632D">
                      <w:rPr>
                        <w:color w:val="3B3E42"/>
                      </w:rPr>
                      <w:t>KumarNitesh@outlook.com</w:t>
                    </w:r>
                  </w:hyperlink>
                </w:p>
              </w:tc>
            </w:tr>
          </w:tbl>
          <w:p w14:paraId="3A94071B" w14:textId="77777777"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9F2958" w:rsidRPr="00653C09" w14:paraId="27F4C067" w14:textId="77777777" w:rsidTr="00336AD2">
        <w:tc>
          <w:tcPr>
            <w:tcW w:w="10682" w:type="dxa"/>
            <w:gridSpan w:val="2"/>
          </w:tcPr>
          <w:p w14:paraId="7329DC49" w14:textId="77777777" w:rsidR="009F2958" w:rsidRPr="00653C09" w:rsidRDefault="009F2958" w:rsidP="002D44B0">
            <w:pPr>
              <w:spacing w:after="0" w:line="240" w:lineRule="auto"/>
              <w:rPr>
                <w:rFonts w:ascii="Cambria" w:hAnsi="Cambria" w:cs="Arial"/>
                <w:sz w:val="24"/>
                <w:lang w:val="fr-FR"/>
              </w:rPr>
            </w:pPr>
          </w:p>
        </w:tc>
      </w:tr>
      <w:tr w:rsidR="00A34C4E" w:rsidRPr="00653C09" w14:paraId="1838D8BA" w14:textId="77777777" w:rsidTr="00336AD2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41"/>
            </w:tblGrid>
            <w:tr w:rsidR="00A34C4E" w:rsidRPr="00653C09" w14:paraId="731BF453" w14:textId="77777777" w:rsidTr="00E8075B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7385E7D6" w14:textId="77777777" w:rsidR="00A34C4E" w:rsidRPr="00653C09" w:rsidRDefault="00605903" w:rsidP="002D44B0">
                  <w:pPr>
                    <w:spacing w:after="0" w:line="240" w:lineRule="auto"/>
                    <w:rPr>
                      <w:rFonts w:ascii="Cambria" w:hAnsi="Cambria" w:cs="Arial"/>
                      <w:b/>
                      <w:bCs/>
                      <w:color w:val="3B3E42"/>
                      <w:sz w:val="24"/>
                    </w:rPr>
                  </w:pPr>
                  <w:r>
                    <w:rPr>
                      <w:rFonts w:ascii="Cambria" w:hAnsi="Cambria" w:cs="Arial"/>
                      <w:b/>
                      <w:bCs/>
                      <w:color w:val="3B3E42"/>
                      <w:sz w:val="24"/>
                    </w:rPr>
                    <w:t>About</w:t>
                  </w:r>
                </w:p>
              </w:tc>
            </w:tr>
            <w:tr w:rsidR="00A34C4E" w:rsidRPr="00653C09" w14:paraId="49793F88" w14:textId="77777777" w:rsidTr="00E8075B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12791076" w14:textId="13E1E610" w:rsidR="00A34C4E" w:rsidRPr="00605903" w:rsidRDefault="00930E25" w:rsidP="002D44B0">
                  <w:pPr>
                    <w:spacing w:after="0" w:line="240" w:lineRule="auto"/>
                    <w:rPr>
                      <w:rFonts w:ascii="Cambria" w:hAnsi="Cambria" w:cs="Arial"/>
                      <w:sz w:val="24"/>
                    </w:rPr>
                  </w:pPr>
                  <w:r w:rsidRPr="00930E25">
                    <w:rPr>
                      <w:rFonts w:ascii="Cambria" w:hAnsi="Cambria" w:cs="Arial"/>
                      <w:sz w:val="24"/>
                    </w:rPr>
                    <w:t xml:space="preserve">Experienced Microsoft professional </w:t>
                  </w:r>
                  <w:r w:rsidR="00194A73" w:rsidRPr="00930E25">
                    <w:rPr>
                      <w:rFonts w:ascii="Cambria" w:hAnsi="Cambria" w:cs="Arial"/>
                      <w:sz w:val="24"/>
                    </w:rPr>
                    <w:t>enthusiastic</w:t>
                  </w:r>
                  <w:r w:rsidRPr="00930E25">
                    <w:rPr>
                      <w:rFonts w:ascii="Cambria" w:hAnsi="Cambria" w:cs="Arial"/>
                      <w:sz w:val="24"/>
                    </w:rPr>
                    <w:t xml:space="preserve"> about technology, specializing in solving complex issues and architecting scalable, secure, and </w:t>
                  </w:r>
                  <w:r w:rsidR="004C7DE0" w:rsidRPr="00930E25">
                    <w:rPr>
                      <w:rFonts w:ascii="Cambria" w:hAnsi="Cambria" w:cs="Arial"/>
                      <w:sz w:val="24"/>
                    </w:rPr>
                    <w:t>universally available</w:t>
                  </w:r>
                  <w:r w:rsidRPr="00930E25">
                    <w:rPr>
                      <w:rFonts w:ascii="Cambria" w:hAnsi="Cambria" w:cs="Arial"/>
                      <w:sz w:val="24"/>
                    </w:rPr>
                    <w:t xml:space="preserve"> distributed systems.</w:t>
                  </w:r>
                </w:p>
              </w:tc>
            </w:tr>
          </w:tbl>
          <w:p w14:paraId="4B8714E1" w14:textId="77777777" w:rsidR="00A34C4E" w:rsidRPr="00653C09" w:rsidRDefault="00A34C4E" w:rsidP="002D44B0">
            <w:pPr>
              <w:spacing w:after="0" w:line="240" w:lineRule="auto"/>
              <w:rPr>
                <w:rFonts w:ascii="Cambria" w:hAnsi="Cambria" w:cs="Arial"/>
                <w:sz w:val="24"/>
              </w:rPr>
            </w:pPr>
          </w:p>
        </w:tc>
      </w:tr>
      <w:tr w:rsidR="00315076" w:rsidRPr="00653C09" w14:paraId="6C1D4930" w14:textId="77777777" w:rsidTr="00336AD2">
        <w:tc>
          <w:tcPr>
            <w:tcW w:w="10682" w:type="dxa"/>
            <w:gridSpan w:val="2"/>
          </w:tcPr>
          <w:p w14:paraId="57DF1B01" w14:textId="77777777" w:rsidR="0079629C" w:rsidRPr="00653C09" w:rsidRDefault="0079629C" w:rsidP="002D44B0">
            <w:pPr>
              <w:spacing w:after="0" w:line="240" w:lineRule="auto"/>
              <w:rPr>
                <w:rFonts w:ascii="Cambria" w:hAnsi="Cambria" w:cs="Arial"/>
                <w:sz w:val="24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41"/>
            </w:tblGrid>
            <w:tr w:rsidR="00BC4D04" w:rsidRPr="00653C09" w14:paraId="39A63002" w14:textId="77777777" w:rsidTr="00221F0F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51BE17D" w14:textId="77777777" w:rsidR="00BC4D04" w:rsidRPr="00653C09" w:rsidRDefault="00BC4D04" w:rsidP="00AB5B7B">
                  <w:pPr>
                    <w:spacing w:after="0" w:line="240" w:lineRule="auto"/>
                    <w:jc w:val="left"/>
                    <w:rPr>
                      <w:rFonts w:ascii="Cambria" w:hAnsi="Cambria" w:cs="Arial"/>
                      <w:b/>
                      <w:bCs/>
                      <w:color w:val="3B3E42"/>
                      <w:sz w:val="24"/>
                    </w:rPr>
                  </w:pPr>
                  <w:r w:rsidRPr="00653C09">
                    <w:rPr>
                      <w:rFonts w:ascii="Cambria" w:hAnsi="Cambria" w:cs="Arial"/>
                      <w:b/>
                      <w:bCs/>
                      <w:color w:val="3B3E42"/>
                      <w:sz w:val="24"/>
                    </w:rPr>
                    <w:t>Work Experience</w:t>
                  </w:r>
                </w:p>
              </w:tc>
            </w:tr>
            <w:tr w:rsidR="00BC4D04" w:rsidRPr="00653C09" w14:paraId="7ADC0E02" w14:textId="77777777" w:rsidTr="00BC7C02">
              <w:trPr>
                <w:trHeight w:val="2006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0120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750"/>
                    <w:gridCol w:w="1473"/>
                    <w:gridCol w:w="2906"/>
                    <w:gridCol w:w="2991"/>
                  </w:tblGrid>
                  <w:tr w:rsidR="00C91551" w:rsidRPr="00653C09" w14:paraId="731A09E8" w14:textId="77777777" w:rsidTr="00C91551">
                    <w:trPr>
                      <w:trHeight w:val="395"/>
                      <w:jc w:val="center"/>
                    </w:trPr>
                    <w:tc>
                      <w:tcPr>
                        <w:tcW w:w="1358" w:type="pct"/>
                        <w:tcBorders>
                          <w:bottom w:val="single" w:sz="4" w:space="0" w:color="5B9BD5" w:themeColor="accent1"/>
                          <w:right w:val="single" w:sz="4" w:space="0" w:color="5B9BD5" w:themeColor="accent1"/>
                        </w:tcBorders>
                      </w:tcPr>
                      <w:p w14:paraId="378C8E06" w14:textId="77777777" w:rsidR="00C91551" w:rsidRPr="00B63783" w:rsidRDefault="00C91551" w:rsidP="00AB5B7B">
                        <w:pPr>
                          <w:spacing w:after="0" w:line="240" w:lineRule="auto"/>
                          <w:jc w:val="left"/>
                          <w:rPr>
                            <w:rFonts w:ascii="Cambria" w:hAnsi="Cambria" w:cs="Arial"/>
                            <w:b/>
                            <w:bCs/>
                            <w:color w:val="3B3E42"/>
                            <w:sz w:val="24"/>
                          </w:rPr>
                        </w:pPr>
                        <w:r w:rsidRPr="00B63783">
                          <w:rPr>
                            <w:rFonts w:ascii="Cambria" w:hAnsi="Cambria" w:cs="Arial"/>
                            <w:b/>
                            <w:bCs/>
                            <w:color w:val="3B3E42"/>
                            <w:sz w:val="24"/>
                          </w:rPr>
                          <w:t>Company Name</w:t>
                        </w:r>
                      </w:p>
                    </w:tc>
                    <w:tc>
                      <w:tcPr>
                        <w:tcW w:w="728" w:type="pct"/>
                        <w:tcBorders>
                          <w:bottom w:val="single" w:sz="4" w:space="0" w:color="5B9BD5" w:themeColor="accent1"/>
                          <w:right w:val="single" w:sz="4" w:space="0" w:color="5B9BD5" w:themeColor="accent1"/>
                        </w:tcBorders>
                      </w:tcPr>
                      <w:p w14:paraId="26315918" w14:textId="77777777" w:rsidR="00C91551" w:rsidRPr="00B63783" w:rsidRDefault="00C91551" w:rsidP="00AB5B7B">
                        <w:pPr>
                          <w:spacing w:after="0" w:line="240" w:lineRule="auto"/>
                          <w:jc w:val="left"/>
                          <w:rPr>
                            <w:rFonts w:ascii="Cambria" w:hAnsi="Cambria" w:cs="Arial"/>
                            <w:b/>
                            <w:bCs/>
                            <w:color w:val="3B3E42"/>
                            <w:sz w:val="24"/>
                          </w:rPr>
                        </w:pPr>
                        <w:r w:rsidRPr="00B63783">
                          <w:rPr>
                            <w:rFonts w:ascii="Cambria" w:hAnsi="Cambria" w:cs="Arial"/>
                            <w:b/>
                            <w:bCs/>
                            <w:color w:val="3B3E42"/>
                            <w:sz w:val="24"/>
                          </w:rPr>
                          <w:t>Location</w:t>
                        </w:r>
                      </w:p>
                    </w:tc>
                    <w:tc>
                      <w:tcPr>
                        <w:tcW w:w="1436" w:type="pct"/>
                        <w:tcBorders>
                          <w:left w:val="single" w:sz="4" w:space="0" w:color="5B9BD5" w:themeColor="accent1"/>
                          <w:bottom w:val="single" w:sz="4" w:space="0" w:color="5B9BD5" w:themeColor="accent1"/>
                          <w:right w:val="single" w:sz="4" w:space="0" w:color="5B9BD5" w:themeColor="accent1"/>
                        </w:tcBorders>
                      </w:tcPr>
                      <w:p w14:paraId="4E33AA2F" w14:textId="77777777" w:rsidR="00C91551" w:rsidRPr="00B63783" w:rsidRDefault="00C91551" w:rsidP="00AB5B7B">
                        <w:pPr>
                          <w:spacing w:after="0" w:line="240" w:lineRule="auto"/>
                          <w:jc w:val="left"/>
                          <w:rPr>
                            <w:rFonts w:ascii="Cambria" w:hAnsi="Cambria" w:cs="Arial"/>
                            <w:b/>
                            <w:bCs/>
                            <w:color w:val="3B3E42"/>
                            <w:sz w:val="24"/>
                          </w:rPr>
                        </w:pPr>
                        <w:r w:rsidRPr="00B63783">
                          <w:rPr>
                            <w:rFonts w:ascii="Cambria" w:hAnsi="Cambria" w:cs="Arial"/>
                            <w:b/>
                            <w:bCs/>
                            <w:color w:val="3B3E42"/>
                            <w:sz w:val="24"/>
                          </w:rPr>
                          <w:t>Designation</w:t>
                        </w:r>
                      </w:p>
                    </w:tc>
                    <w:tc>
                      <w:tcPr>
                        <w:tcW w:w="1478" w:type="pct"/>
                        <w:tcBorders>
                          <w:left w:val="single" w:sz="4" w:space="0" w:color="5B9BD5" w:themeColor="accent1"/>
                          <w:bottom w:val="single" w:sz="4" w:space="0" w:color="5B9BD5" w:themeColor="accent1"/>
                          <w:right w:val="single" w:sz="4" w:space="0" w:color="5B9BD5" w:themeColor="accent1"/>
                        </w:tcBorders>
                      </w:tcPr>
                      <w:p w14:paraId="2F14BD51" w14:textId="77777777" w:rsidR="00C91551" w:rsidRPr="00B63783" w:rsidRDefault="00C91551" w:rsidP="00AB5B7B">
                        <w:pPr>
                          <w:spacing w:after="0" w:line="240" w:lineRule="auto"/>
                          <w:jc w:val="left"/>
                          <w:rPr>
                            <w:rFonts w:ascii="Cambria" w:hAnsi="Cambria" w:cs="Arial"/>
                            <w:b/>
                            <w:bCs/>
                            <w:color w:val="3B3E42"/>
                            <w:sz w:val="24"/>
                          </w:rPr>
                        </w:pPr>
                        <w:r w:rsidRPr="00B63783">
                          <w:rPr>
                            <w:rFonts w:ascii="Cambria" w:hAnsi="Cambria" w:cs="Arial"/>
                            <w:b/>
                            <w:bCs/>
                            <w:color w:val="3B3E42"/>
                            <w:sz w:val="24"/>
                          </w:rPr>
                          <w:t>Timeline</w:t>
                        </w:r>
                      </w:p>
                    </w:tc>
                  </w:tr>
                  <w:tr w:rsidR="00C91551" w:rsidRPr="00653C09" w14:paraId="40F70D68" w14:textId="77777777" w:rsidTr="00C91551">
                    <w:trPr>
                      <w:trHeight w:val="538"/>
                      <w:jc w:val="center"/>
                    </w:trPr>
                    <w:tc>
                      <w:tcPr>
                        <w:tcW w:w="1358" w:type="pct"/>
                        <w:tcBorders>
                          <w:top w:val="single" w:sz="4" w:space="0" w:color="5B9BD5" w:themeColor="accent1"/>
                          <w:bottom w:val="single" w:sz="4" w:space="0" w:color="5B9BD5" w:themeColor="accent1"/>
                          <w:right w:val="single" w:sz="4" w:space="0" w:color="5B9BD5" w:themeColor="accent1"/>
                        </w:tcBorders>
                      </w:tcPr>
                      <w:p w14:paraId="0CCB7FAC" w14:textId="52DFDE06" w:rsidR="00C91551" w:rsidRDefault="00C91551" w:rsidP="00AB5B7B">
                        <w:pPr>
                          <w:spacing w:after="0" w:line="240" w:lineRule="auto"/>
                          <w:jc w:val="left"/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</w:pPr>
                        <w:r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>TCS</w:t>
                        </w:r>
                      </w:p>
                    </w:tc>
                    <w:tc>
                      <w:tcPr>
                        <w:tcW w:w="728" w:type="pct"/>
                        <w:tcBorders>
                          <w:top w:val="single" w:sz="4" w:space="0" w:color="5B9BD5" w:themeColor="accent1"/>
                          <w:bottom w:val="single" w:sz="4" w:space="0" w:color="5B9BD5" w:themeColor="accent1"/>
                          <w:right w:val="single" w:sz="4" w:space="0" w:color="5B9BD5" w:themeColor="accent1"/>
                        </w:tcBorders>
                      </w:tcPr>
                      <w:p w14:paraId="75EDB037" w14:textId="5CD2C2A9" w:rsidR="00C91551" w:rsidRDefault="00C91551" w:rsidP="00AB5B7B">
                        <w:pPr>
                          <w:spacing w:after="0" w:line="240" w:lineRule="auto"/>
                          <w:jc w:val="left"/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</w:pPr>
                        <w:r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>Hyderabad</w:t>
                        </w:r>
                      </w:p>
                    </w:tc>
                    <w:tc>
                      <w:tcPr>
                        <w:tcW w:w="1436" w:type="pct"/>
                        <w:tcBorders>
                          <w:top w:val="single" w:sz="4" w:space="0" w:color="5B9BD5" w:themeColor="accent1"/>
                          <w:left w:val="single" w:sz="4" w:space="0" w:color="5B9BD5" w:themeColor="accent1"/>
                          <w:bottom w:val="single" w:sz="4" w:space="0" w:color="5B9BD5" w:themeColor="accent1"/>
                          <w:right w:val="single" w:sz="4" w:space="0" w:color="5B9BD5" w:themeColor="accent1"/>
                        </w:tcBorders>
                      </w:tcPr>
                      <w:p w14:paraId="3A8E19CE" w14:textId="5EDBD84E" w:rsidR="00C91551" w:rsidRDefault="00C91551" w:rsidP="00AB5B7B">
                        <w:pPr>
                          <w:spacing w:after="0" w:line="240" w:lineRule="auto"/>
                          <w:jc w:val="left"/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</w:pPr>
                        <w:r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>Associate Consultant</w:t>
                        </w:r>
                      </w:p>
                    </w:tc>
                    <w:tc>
                      <w:tcPr>
                        <w:tcW w:w="1478" w:type="pct"/>
                        <w:tcBorders>
                          <w:top w:val="single" w:sz="4" w:space="0" w:color="5B9BD5" w:themeColor="accent1"/>
                          <w:left w:val="single" w:sz="4" w:space="0" w:color="5B9BD5" w:themeColor="accent1"/>
                          <w:bottom w:val="single" w:sz="4" w:space="0" w:color="5B9BD5" w:themeColor="accent1"/>
                          <w:right w:val="single" w:sz="4" w:space="0" w:color="5B9BD5" w:themeColor="accent1"/>
                        </w:tcBorders>
                      </w:tcPr>
                      <w:p w14:paraId="7880B5FF" w14:textId="2F39D3B1" w:rsidR="00C91551" w:rsidRDefault="00C91551" w:rsidP="00AB5B7B">
                        <w:pPr>
                          <w:spacing w:after="0" w:line="240" w:lineRule="auto"/>
                          <w:jc w:val="left"/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</w:pPr>
                        <w:r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>Dec-2023 to Present</w:t>
                        </w:r>
                      </w:p>
                    </w:tc>
                  </w:tr>
                  <w:tr w:rsidR="00C91551" w:rsidRPr="00653C09" w14:paraId="4F586A82" w14:textId="77777777" w:rsidTr="00C91551">
                    <w:trPr>
                      <w:trHeight w:val="538"/>
                      <w:jc w:val="center"/>
                    </w:trPr>
                    <w:tc>
                      <w:tcPr>
                        <w:tcW w:w="1358" w:type="pct"/>
                        <w:tcBorders>
                          <w:top w:val="single" w:sz="4" w:space="0" w:color="5B9BD5" w:themeColor="accent1"/>
                          <w:bottom w:val="single" w:sz="4" w:space="0" w:color="5B9BD5" w:themeColor="accent1"/>
                          <w:right w:val="single" w:sz="4" w:space="0" w:color="5B9BD5" w:themeColor="accent1"/>
                        </w:tcBorders>
                      </w:tcPr>
                      <w:p w14:paraId="48FAFACC" w14:textId="77777777" w:rsidR="00C91551" w:rsidRDefault="00C91551" w:rsidP="00AB5B7B">
                        <w:pPr>
                          <w:spacing w:after="0" w:line="240" w:lineRule="auto"/>
                          <w:jc w:val="left"/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</w:pPr>
                        <w:r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>Microsoft</w:t>
                        </w:r>
                      </w:p>
                    </w:tc>
                    <w:tc>
                      <w:tcPr>
                        <w:tcW w:w="728" w:type="pct"/>
                        <w:tcBorders>
                          <w:top w:val="single" w:sz="4" w:space="0" w:color="5B9BD5" w:themeColor="accent1"/>
                          <w:bottom w:val="single" w:sz="4" w:space="0" w:color="5B9BD5" w:themeColor="accent1"/>
                          <w:right w:val="single" w:sz="4" w:space="0" w:color="5B9BD5" w:themeColor="accent1"/>
                        </w:tcBorders>
                      </w:tcPr>
                      <w:p w14:paraId="5F744524" w14:textId="77777777" w:rsidR="00C91551" w:rsidRDefault="00C91551" w:rsidP="00AB5B7B">
                        <w:pPr>
                          <w:spacing w:after="0" w:line="240" w:lineRule="auto"/>
                          <w:jc w:val="left"/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</w:pPr>
                        <w:r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>Hyderabad</w:t>
                        </w:r>
                      </w:p>
                    </w:tc>
                    <w:tc>
                      <w:tcPr>
                        <w:tcW w:w="1436" w:type="pct"/>
                        <w:tcBorders>
                          <w:top w:val="single" w:sz="4" w:space="0" w:color="5B9BD5" w:themeColor="accent1"/>
                          <w:left w:val="single" w:sz="4" w:space="0" w:color="5B9BD5" w:themeColor="accent1"/>
                          <w:bottom w:val="single" w:sz="4" w:space="0" w:color="5B9BD5" w:themeColor="accent1"/>
                          <w:right w:val="single" w:sz="4" w:space="0" w:color="5B9BD5" w:themeColor="accent1"/>
                        </w:tcBorders>
                      </w:tcPr>
                      <w:p w14:paraId="0A8D588A" w14:textId="77777777" w:rsidR="00C91551" w:rsidRDefault="00C91551" w:rsidP="00AB5B7B">
                        <w:pPr>
                          <w:spacing w:after="0" w:line="240" w:lineRule="auto"/>
                          <w:jc w:val="left"/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</w:pPr>
                        <w:r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>Senior Consultant</w:t>
                        </w:r>
                      </w:p>
                    </w:tc>
                    <w:tc>
                      <w:tcPr>
                        <w:tcW w:w="1478" w:type="pct"/>
                        <w:tcBorders>
                          <w:top w:val="single" w:sz="4" w:space="0" w:color="5B9BD5" w:themeColor="accent1"/>
                          <w:left w:val="single" w:sz="4" w:space="0" w:color="5B9BD5" w:themeColor="accent1"/>
                          <w:bottom w:val="single" w:sz="4" w:space="0" w:color="5B9BD5" w:themeColor="accent1"/>
                          <w:right w:val="single" w:sz="4" w:space="0" w:color="5B9BD5" w:themeColor="accent1"/>
                        </w:tcBorders>
                      </w:tcPr>
                      <w:p w14:paraId="6B8A4D2B" w14:textId="587B0351" w:rsidR="00C91551" w:rsidRDefault="00C91551" w:rsidP="00AB5B7B">
                        <w:pPr>
                          <w:spacing w:after="0" w:line="240" w:lineRule="auto"/>
                          <w:jc w:val="left"/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</w:pPr>
                        <w:r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>Jul-2018 to Nov-2023</w:t>
                        </w:r>
                      </w:p>
                    </w:tc>
                  </w:tr>
                  <w:tr w:rsidR="00C91551" w:rsidRPr="00653C09" w14:paraId="600E1F01" w14:textId="77777777" w:rsidTr="00C91551">
                    <w:trPr>
                      <w:trHeight w:val="538"/>
                      <w:jc w:val="center"/>
                    </w:trPr>
                    <w:tc>
                      <w:tcPr>
                        <w:tcW w:w="1358" w:type="pct"/>
                        <w:tcBorders>
                          <w:top w:val="single" w:sz="4" w:space="0" w:color="5B9BD5" w:themeColor="accent1"/>
                          <w:bottom w:val="single" w:sz="4" w:space="0" w:color="5B9BD5" w:themeColor="accent1"/>
                          <w:right w:val="single" w:sz="4" w:space="0" w:color="5B9BD5" w:themeColor="accent1"/>
                        </w:tcBorders>
                      </w:tcPr>
                      <w:p w14:paraId="0DFAD9FE" w14:textId="77777777" w:rsidR="00C91551" w:rsidRDefault="00C91551" w:rsidP="00AB5B7B">
                        <w:pPr>
                          <w:spacing w:after="0" w:line="240" w:lineRule="auto"/>
                          <w:jc w:val="left"/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</w:pPr>
                        <w:r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>Bold Technology</w:t>
                        </w:r>
                      </w:p>
                      <w:p w14:paraId="6B8993CD" w14:textId="77777777" w:rsidR="00C91551" w:rsidRPr="00653C09" w:rsidRDefault="00C91551" w:rsidP="00AB5B7B">
                        <w:pPr>
                          <w:spacing w:after="0" w:line="240" w:lineRule="auto"/>
                          <w:jc w:val="left"/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</w:pPr>
                        <w:r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>(A Product Company)</w:t>
                        </w:r>
                      </w:p>
                    </w:tc>
                    <w:tc>
                      <w:tcPr>
                        <w:tcW w:w="728" w:type="pct"/>
                        <w:tcBorders>
                          <w:top w:val="single" w:sz="4" w:space="0" w:color="5B9BD5" w:themeColor="accent1"/>
                          <w:bottom w:val="single" w:sz="4" w:space="0" w:color="5B9BD5" w:themeColor="accent1"/>
                          <w:right w:val="single" w:sz="4" w:space="0" w:color="5B9BD5" w:themeColor="accent1"/>
                        </w:tcBorders>
                      </w:tcPr>
                      <w:p w14:paraId="17F817F6" w14:textId="77777777" w:rsidR="00C91551" w:rsidRPr="00653C09" w:rsidRDefault="00C91551" w:rsidP="00AB5B7B">
                        <w:pPr>
                          <w:spacing w:after="0" w:line="240" w:lineRule="auto"/>
                          <w:jc w:val="left"/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</w:pPr>
                        <w:r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>Noida</w:t>
                        </w:r>
                      </w:p>
                    </w:tc>
                    <w:tc>
                      <w:tcPr>
                        <w:tcW w:w="1436" w:type="pct"/>
                        <w:tcBorders>
                          <w:top w:val="single" w:sz="4" w:space="0" w:color="5B9BD5" w:themeColor="accent1"/>
                          <w:left w:val="single" w:sz="4" w:space="0" w:color="5B9BD5" w:themeColor="accent1"/>
                          <w:bottom w:val="single" w:sz="4" w:space="0" w:color="5B9BD5" w:themeColor="accent1"/>
                          <w:right w:val="single" w:sz="4" w:space="0" w:color="5B9BD5" w:themeColor="accent1"/>
                        </w:tcBorders>
                      </w:tcPr>
                      <w:p w14:paraId="23BBEED8" w14:textId="77777777" w:rsidR="00C91551" w:rsidRPr="00653C09" w:rsidRDefault="00C91551" w:rsidP="00AB5B7B">
                        <w:pPr>
                          <w:spacing w:after="0" w:line="240" w:lineRule="auto"/>
                          <w:jc w:val="left"/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</w:pPr>
                        <w:r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>Technical Lead</w:t>
                        </w:r>
                      </w:p>
                    </w:tc>
                    <w:tc>
                      <w:tcPr>
                        <w:tcW w:w="1478" w:type="pct"/>
                        <w:tcBorders>
                          <w:top w:val="single" w:sz="4" w:space="0" w:color="5B9BD5" w:themeColor="accent1"/>
                          <w:left w:val="single" w:sz="4" w:space="0" w:color="5B9BD5" w:themeColor="accent1"/>
                          <w:bottom w:val="single" w:sz="4" w:space="0" w:color="5B9BD5" w:themeColor="accent1"/>
                          <w:right w:val="single" w:sz="4" w:space="0" w:color="5B9BD5" w:themeColor="accent1"/>
                        </w:tcBorders>
                      </w:tcPr>
                      <w:p w14:paraId="7BC689F7" w14:textId="77777777" w:rsidR="00C91551" w:rsidRDefault="00C91551" w:rsidP="00AB5B7B">
                        <w:pPr>
                          <w:spacing w:after="0" w:line="240" w:lineRule="auto"/>
                          <w:jc w:val="left"/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</w:pPr>
                        <w:r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>Jun-2015 to Apr-2018</w:t>
                        </w:r>
                      </w:p>
                    </w:tc>
                  </w:tr>
                  <w:tr w:rsidR="00C91551" w:rsidRPr="00653C09" w14:paraId="04930C10" w14:textId="77777777" w:rsidTr="00C91551">
                    <w:trPr>
                      <w:trHeight w:val="538"/>
                      <w:jc w:val="center"/>
                    </w:trPr>
                    <w:tc>
                      <w:tcPr>
                        <w:tcW w:w="1358" w:type="pct"/>
                        <w:tcBorders>
                          <w:top w:val="single" w:sz="4" w:space="0" w:color="5B9BD5" w:themeColor="accent1"/>
                          <w:bottom w:val="single" w:sz="4" w:space="0" w:color="5B9BD5" w:themeColor="accent1"/>
                          <w:right w:val="single" w:sz="4" w:space="0" w:color="5B9BD5" w:themeColor="accent1"/>
                        </w:tcBorders>
                      </w:tcPr>
                      <w:p w14:paraId="18C848AD" w14:textId="77777777" w:rsidR="00C91551" w:rsidRDefault="00C91551" w:rsidP="00AB5B7B">
                        <w:pPr>
                          <w:spacing w:after="0" w:line="240" w:lineRule="auto"/>
                          <w:jc w:val="left"/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</w:pPr>
                        <w:r w:rsidRPr="00653C09"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>Aristocrat</w:t>
                        </w:r>
                        <w:r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 xml:space="preserve"> Gaming</w:t>
                        </w:r>
                      </w:p>
                      <w:p w14:paraId="5698CA1F" w14:textId="77777777" w:rsidR="00C91551" w:rsidRPr="00653C09" w:rsidRDefault="00C91551" w:rsidP="00AB5B7B">
                        <w:pPr>
                          <w:spacing w:after="0" w:line="240" w:lineRule="auto"/>
                          <w:jc w:val="left"/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</w:pPr>
                        <w:r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>(A Product Company)</w:t>
                        </w:r>
                      </w:p>
                    </w:tc>
                    <w:tc>
                      <w:tcPr>
                        <w:tcW w:w="728" w:type="pct"/>
                        <w:tcBorders>
                          <w:top w:val="single" w:sz="4" w:space="0" w:color="5B9BD5" w:themeColor="accent1"/>
                          <w:bottom w:val="single" w:sz="4" w:space="0" w:color="5B9BD5" w:themeColor="accent1"/>
                          <w:right w:val="single" w:sz="4" w:space="0" w:color="5B9BD5" w:themeColor="accent1"/>
                        </w:tcBorders>
                      </w:tcPr>
                      <w:p w14:paraId="3E8EE6B9" w14:textId="77777777" w:rsidR="00C91551" w:rsidRPr="00653C09" w:rsidRDefault="00C91551" w:rsidP="00AB5B7B">
                        <w:pPr>
                          <w:spacing w:after="0" w:line="240" w:lineRule="auto"/>
                          <w:jc w:val="left"/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</w:pPr>
                        <w:r w:rsidRPr="00653C09"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>Noida</w:t>
                        </w:r>
                      </w:p>
                    </w:tc>
                    <w:tc>
                      <w:tcPr>
                        <w:tcW w:w="1436" w:type="pct"/>
                        <w:tcBorders>
                          <w:top w:val="single" w:sz="4" w:space="0" w:color="5B9BD5" w:themeColor="accent1"/>
                          <w:left w:val="single" w:sz="4" w:space="0" w:color="5B9BD5" w:themeColor="accent1"/>
                          <w:bottom w:val="single" w:sz="4" w:space="0" w:color="5B9BD5" w:themeColor="accent1"/>
                          <w:right w:val="single" w:sz="4" w:space="0" w:color="5B9BD5" w:themeColor="accent1"/>
                        </w:tcBorders>
                      </w:tcPr>
                      <w:p w14:paraId="0B360A6C" w14:textId="77777777" w:rsidR="00C91551" w:rsidRPr="00653C09" w:rsidRDefault="00C91551" w:rsidP="00AB5B7B">
                        <w:pPr>
                          <w:spacing w:after="0" w:line="240" w:lineRule="auto"/>
                          <w:jc w:val="left"/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</w:pPr>
                        <w:r w:rsidRPr="00653C09"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>Engineer II</w:t>
                        </w:r>
                      </w:p>
                    </w:tc>
                    <w:tc>
                      <w:tcPr>
                        <w:tcW w:w="1478" w:type="pct"/>
                        <w:tcBorders>
                          <w:top w:val="single" w:sz="4" w:space="0" w:color="5B9BD5" w:themeColor="accent1"/>
                          <w:left w:val="single" w:sz="4" w:space="0" w:color="5B9BD5" w:themeColor="accent1"/>
                          <w:bottom w:val="single" w:sz="4" w:space="0" w:color="5B9BD5" w:themeColor="accent1"/>
                          <w:right w:val="single" w:sz="4" w:space="0" w:color="5B9BD5" w:themeColor="accent1"/>
                        </w:tcBorders>
                      </w:tcPr>
                      <w:p w14:paraId="333A8217" w14:textId="77777777" w:rsidR="00C91551" w:rsidRPr="00653C09" w:rsidRDefault="00C91551" w:rsidP="00AB5B7B">
                        <w:pPr>
                          <w:spacing w:after="0" w:line="240" w:lineRule="auto"/>
                          <w:jc w:val="left"/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</w:pPr>
                        <w:r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>Oct-2013 to May-2015</w:t>
                        </w:r>
                      </w:p>
                    </w:tc>
                  </w:tr>
                  <w:tr w:rsidR="00C91551" w:rsidRPr="00653C09" w14:paraId="75A75044" w14:textId="77777777" w:rsidTr="00C91551">
                    <w:trPr>
                      <w:trHeight w:val="529"/>
                      <w:jc w:val="center"/>
                    </w:trPr>
                    <w:tc>
                      <w:tcPr>
                        <w:tcW w:w="1358" w:type="pct"/>
                        <w:tcBorders>
                          <w:top w:val="single" w:sz="4" w:space="0" w:color="5B9BD5" w:themeColor="accent1"/>
                          <w:right w:val="single" w:sz="4" w:space="0" w:color="5B9BD5" w:themeColor="accent1"/>
                        </w:tcBorders>
                      </w:tcPr>
                      <w:p w14:paraId="18426F5F" w14:textId="77777777" w:rsidR="00C91551" w:rsidRPr="00653C09" w:rsidRDefault="00C91551" w:rsidP="00AB5B7B">
                        <w:pPr>
                          <w:spacing w:after="0" w:line="240" w:lineRule="auto"/>
                          <w:jc w:val="left"/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</w:pPr>
                        <w:r w:rsidRPr="00653C09"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>Infosys Limited</w:t>
                        </w:r>
                      </w:p>
                    </w:tc>
                    <w:tc>
                      <w:tcPr>
                        <w:tcW w:w="728" w:type="pct"/>
                        <w:tcBorders>
                          <w:top w:val="single" w:sz="4" w:space="0" w:color="5B9BD5" w:themeColor="accent1"/>
                          <w:right w:val="single" w:sz="4" w:space="0" w:color="5B9BD5" w:themeColor="accent1"/>
                        </w:tcBorders>
                      </w:tcPr>
                      <w:p w14:paraId="47B753C5" w14:textId="77777777" w:rsidR="00C91551" w:rsidRPr="00653C09" w:rsidRDefault="00C91551" w:rsidP="00AB5B7B">
                        <w:pPr>
                          <w:spacing w:after="0" w:line="240" w:lineRule="auto"/>
                          <w:jc w:val="left"/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</w:pPr>
                        <w:r w:rsidRPr="00653C09"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>Bengaluru</w:t>
                        </w:r>
                      </w:p>
                    </w:tc>
                    <w:tc>
                      <w:tcPr>
                        <w:tcW w:w="1436" w:type="pct"/>
                        <w:tcBorders>
                          <w:top w:val="single" w:sz="4" w:space="0" w:color="5B9BD5" w:themeColor="accent1"/>
                          <w:left w:val="single" w:sz="4" w:space="0" w:color="5B9BD5" w:themeColor="accent1"/>
                          <w:right w:val="single" w:sz="4" w:space="0" w:color="5B9BD5" w:themeColor="accent1"/>
                        </w:tcBorders>
                      </w:tcPr>
                      <w:p w14:paraId="5F15989D" w14:textId="77777777" w:rsidR="00C91551" w:rsidRPr="00653C09" w:rsidRDefault="00C91551" w:rsidP="00AB5B7B">
                        <w:pPr>
                          <w:spacing w:after="0" w:line="240" w:lineRule="auto"/>
                          <w:jc w:val="left"/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</w:pPr>
                        <w:r w:rsidRPr="00653C09"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>S</w:t>
                        </w:r>
                        <w:r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>enio</w:t>
                        </w:r>
                        <w:r w:rsidRPr="00653C09"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>r</w:t>
                        </w:r>
                        <w:r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 xml:space="preserve"> </w:t>
                        </w:r>
                        <w:r w:rsidRPr="00653C09"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>System Engineer</w:t>
                        </w:r>
                      </w:p>
                    </w:tc>
                    <w:tc>
                      <w:tcPr>
                        <w:tcW w:w="1478" w:type="pct"/>
                        <w:tcBorders>
                          <w:top w:val="single" w:sz="4" w:space="0" w:color="5B9BD5" w:themeColor="accent1"/>
                          <w:left w:val="single" w:sz="4" w:space="0" w:color="5B9BD5" w:themeColor="accent1"/>
                          <w:right w:val="single" w:sz="4" w:space="0" w:color="5B9BD5" w:themeColor="accent1"/>
                        </w:tcBorders>
                      </w:tcPr>
                      <w:p w14:paraId="5A8C9607" w14:textId="77777777" w:rsidR="00C91551" w:rsidRPr="00653C09" w:rsidRDefault="00C91551" w:rsidP="00AB5B7B">
                        <w:pPr>
                          <w:spacing w:after="0" w:line="240" w:lineRule="auto"/>
                          <w:jc w:val="left"/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</w:pPr>
                        <w:r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>Jun-2010 to Sep-2013</w:t>
                        </w:r>
                      </w:p>
                    </w:tc>
                  </w:tr>
                </w:tbl>
                <w:p w14:paraId="2EBF458D" w14:textId="77777777" w:rsidR="00BC4D04" w:rsidRPr="00653C09" w:rsidRDefault="00BC4D04" w:rsidP="00AB5B7B">
                  <w:pPr>
                    <w:spacing w:after="0" w:line="240" w:lineRule="auto"/>
                    <w:jc w:val="left"/>
                    <w:rPr>
                      <w:rFonts w:ascii="Cambria" w:hAnsi="Cambria" w:cs="Arial"/>
                      <w:b/>
                      <w:bCs/>
                      <w:sz w:val="24"/>
                    </w:rPr>
                  </w:pPr>
                </w:p>
              </w:tc>
            </w:tr>
          </w:tbl>
          <w:p w14:paraId="6712501F" w14:textId="77777777" w:rsidR="0079629C" w:rsidRPr="00653C09" w:rsidRDefault="0079629C" w:rsidP="002D44B0">
            <w:pPr>
              <w:spacing w:after="0" w:line="240" w:lineRule="auto"/>
              <w:rPr>
                <w:rFonts w:ascii="Cambria" w:hAnsi="Cambria" w:cs="Arial"/>
                <w:sz w:val="24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41"/>
            </w:tblGrid>
            <w:tr w:rsidR="00E24973" w:rsidRPr="00653C09" w14:paraId="2CD61D30" w14:textId="77777777" w:rsidTr="00781B4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44989698" w14:textId="77777777" w:rsidR="00E24973" w:rsidRPr="00653C09" w:rsidRDefault="00E24973" w:rsidP="00674260">
                  <w:pPr>
                    <w:spacing w:after="0" w:line="240" w:lineRule="auto"/>
                    <w:rPr>
                      <w:rFonts w:ascii="Cambria" w:hAnsi="Cambria" w:cs="Arial"/>
                      <w:b/>
                      <w:bCs/>
                      <w:color w:val="3B3E42"/>
                      <w:sz w:val="24"/>
                    </w:rPr>
                  </w:pPr>
                  <w:r w:rsidRPr="00653C09">
                    <w:rPr>
                      <w:rFonts w:ascii="Cambria" w:hAnsi="Cambria" w:cs="Arial"/>
                      <w:b/>
                      <w:bCs/>
                      <w:color w:val="3B3E42"/>
                      <w:sz w:val="24"/>
                    </w:rPr>
                    <w:t>Skills</w:t>
                  </w:r>
                </w:p>
              </w:tc>
            </w:tr>
            <w:tr w:rsidR="00E24973" w:rsidRPr="00653C09" w14:paraId="620BC582" w14:textId="77777777" w:rsidTr="00781B45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476"/>
                    <w:gridCol w:w="2072"/>
                    <w:gridCol w:w="2906"/>
                    <w:gridCol w:w="2571"/>
                  </w:tblGrid>
                  <w:tr w:rsidR="00D316B4" w:rsidRPr="00653C09" w14:paraId="779B3161" w14:textId="77777777" w:rsidTr="00724CC4">
                    <w:tc>
                      <w:tcPr>
                        <w:tcW w:w="2476" w:type="dxa"/>
                        <w:tcBorders>
                          <w:right w:val="single" w:sz="4" w:space="0" w:color="6D83B3"/>
                        </w:tcBorders>
                      </w:tcPr>
                      <w:p w14:paraId="2D2A775B" w14:textId="77777777" w:rsidR="00D316B4" w:rsidRPr="00653C09" w:rsidRDefault="00D316B4" w:rsidP="00D316B4">
                        <w:pPr>
                          <w:spacing w:after="0" w:line="240" w:lineRule="auto"/>
                          <w:jc w:val="center"/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</w:pPr>
                        <w:r w:rsidRPr="007F6D6A"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>Microsoft Azure</w:t>
                        </w:r>
                      </w:p>
                    </w:tc>
                    <w:tc>
                      <w:tcPr>
                        <w:tcW w:w="2072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14:paraId="5131AB62" w14:textId="77777777" w:rsidR="00D316B4" w:rsidRPr="00653C09" w:rsidRDefault="00D316B4" w:rsidP="00D316B4">
                        <w:pPr>
                          <w:spacing w:after="0" w:line="240" w:lineRule="auto"/>
                          <w:jc w:val="center"/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</w:pPr>
                        <w:r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>Azure Functions</w:t>
                        </w:r>
                      </w:p>
                    </w:tc>
                    <w:tc>
                      <w:tcPr>
                        <w:tcW w:w="2906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14:paraId="7988B9D2" w14:textId="17915854" w:rsidR="00D316B4" w:rsidRPr="00653C09" w:rsidRDefault="00D316B4" w:rsidP="00D316B4">
                        <w:pPr>
                          <w:spacing w:after="0" w:line="240" w:lineRule="auto"/>
                          <w:jc w:val="center"/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</w:pPr>
                        <w:r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 xml:space="preserve">Azure </w:t>
                        </w:r>
                        <w:r w:rsidR="005A57A0"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 xml:space="preserve">Open </w:t>
                        </w:r>
                        <w:r w:rsidR="00930E25"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>AI (</w:t>
                        </w:r>
                        <w:r w:rsidR="005A57A0"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>Gen AI)</w:t>
                        </w:r>
                      </w:p>
                    </w:tc>
                    <w:tc>
                      <w:tcPr>
                        <w:tcW w:w="2571" w:type="dxa"/>
                        <w:tcBorders>
                          <w:left w:val="single" w:sz="4" w:space="0" w:color="6D83B3"/>
                        </w:tcBorders>
                      </w:tcPr>
                      <w:p w14:paraId="0D4DAAB9" w14:textId="77777777" w:rsidR="00D316B4" w:rsidRPr="00653C09" w:rsidRDefault="00D316B4" w:rsidP="00D316B4">
                        <w:pPr>
                          <w:spacing w:after="0" w:line="240" w:lineRule="auto"/>
                          <w:jc w:val="center"/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</w:pPr>
                        <w:r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>Azure Service Bus</w:t>
                        </w:r>
                      </w:p>
                    </w:tc>
                  </w:tr>
                  <w:tr w:rsidR="00D316B4" w:rsidRPr="00653C09" w14:paraId="6D3ABA0D" w14:textId="77777777" w:rsidTr="00724CC4">
                    <w:tc>
                      <w:tcPr>
                        <w:tcW w:w="2476" w:type="dxa"/>
                        <w:tcBorders>
                          <w:right w:val="single" w:sz="4" w:space="0" w:color="6D83B3"/>
                        </w:tcBorders>
                      </w:tcPr>
                      <w:p w14:paraId="17C23C98" w14:textId="77777777" w:rsidR="00D316B4" w:rsidRPr="00653C09" w:rsidRDefault="00D316B4" w:rsidP="00D316B4">
                        <w:pPr>
                          <w:spacing w:after="40" w:line="240" w:lineRule="auto"/>
                          <w:jc w:val="center"/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</w:pPr>
                        <w:r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>Azure PaaS</w:t>
                        </w:r>
                      </w:p>
                    </w:tc>
                    <w:tc>
                      <w:tcPr>
                        <w:tcW w:w="2072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14:paraId="119B4B7E" w14:textId="77777777" w:rsidR="00D316B4" w:rsidRPr="00653C09" w:rsidRDefault="00D316B4" w:rsidP="00D316B4">
                        <w:pPr>
                          <w:spacing w:after="40" w:line="240" w:lineRule="auto"/>
                          <w:jc w:val="center"/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</w:pPr>
                        <w:r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>Azure Cosmos DB</w:t>
                        </w:r>
                      </w:p>
                    </w:tc>
                    <w:tc>
                      <w:tcPr>
                        <w:tcW w:w="2906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14:paraId="0DABE410" w14:textId="77777777" w:rsidR="00D316B4" w:rsidRPr="00653C09" w:rsidRDefault="00D316B4" w:rsidP="00D316B4">
                        <w:pPr>
                          <w:spacing w:after="40" w:line="240" w:lineRule="auto"/>
                          <w:jc w:val="center"/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</w:pPr>
                        <w:r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>Azure DevOps</w:t>
                        </w:r>
                      </w:p>
                    </w:tc>
                    <w:tc>
                      <w:tcPr>
                        <w:tcW w:w="2571" w:type="dxa"/>
                        <w:tcBorders>
                          <w:left w:val="single" w:sz="4" w:space="0" w:color="6D83B3"/>
                        </w:tcBorders>
                      </w:tcPr>
                      <w:p w14:paraId="1658F1A3" w14:textId="77777777" w:rsidR="00D316B4" w:rsidRPr="00653C09" w:rsidRDefault="00D316B4" w:rsidP="00D316B4">
                        <w:pPr>
                          <w:spacing w:after="40" w:line="240" w:lineRule="auto"/>
                          <w:jc w:val="center"/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</w:pPr>
                        <w:r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>Azure IoT</w:t>
                        </w:r>
                      </w:p>
                    </w:tc>
                  </w:tr>
                  <w:tr w:rsidR="00D316B4" w:rsidRPr="00653C09" w14:paraId="427969D2" w14:textId="77777777" w:rsidTr="00724CC4">
                    <w:tc>
                      <w:tcPr>
                        <w:tcW w:w="2476" w:type="dxa"/>
                        <w:tcBorders>
                          <w:right w:val="single" w:sz="4" w:space="0" w:color="6D83B3"/>
                        </w:tcBorders>
                      </w:tcPr>
                      <w:p w14:paraId="01007BA3" w14:textId="77777777" w:rsidR="00D316B4" w:rsidRPr="00653C09" w:rsidRDefault="00D316B4" w:rsidP="00D316B4">
                        <w:pPr>
                          <w:spacing w:after="40" w:line="240" w:lineRule="auto"/>
                          <w:jc w:val="center"/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</w:pPr>
                        <w:r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>Data Structures</w:t>
                        </w:r>
                      </w:p>
                    </w:tc>
                    <w:tc>
                      <w:tcPr>
                        <w:tcW w:w="2072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14:paraId="0A93D9E2" w14:textId="77777777" w:rsidR="00D316B4" w:rsidRPr="00653C09" w:rsidRDefault="00D316B4" w:rsidP="00D316B4">
                        <w:pPr>
                          <w:spacing w:after="40" w:line="240" w:lineRule="auto"/>
                          <w:jc w:val="center"/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</w:pPr>
                        <w:r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>Algorithms</w:t>
                        </w:r>
                      </w:p>
                    </w:tc>
                    <w:tc>
                      <w:tcPr>
                        <w:tcW w:w="2906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14:paraId="651A7962" w14:textId="77777777" w:rsidR="00D316B4" w:rsidRPr="00653C09" w:rsidRDefault="00D316B4" w:rsidP="00D316B4">
                        <w:pPr>
                          <w:spacing w:after="40" w:line="240" w:lineRule="auto"/>
                          <w:jc w:val="center"/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</w:pPr>
                        <w:r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>System Design</w:t>
                        </w:r>
                      </w:p>
                    </w:tc>
                    <w:tc>
                      <w:tcPr>
                        <w:tcW w:w="2571" w:type="dxa"/>
                        <w:tcBorders>
                          <w:left w:val="single" w:sz="4" w:space="0" w:color="6D83B3"/>
                        </w:tcBorders>
                      </w:tcPr>
                      <w:p w14:paraId="43AF987A" w14:textId="77777777" w:rsidR="00D316B4" w:rsidRPr="00653C09" w:rsidRDefault="00D316B4" w:rsidP="00D316B4">
                        <w:pPr>
                          <w:spacing w:after="40" w:line="240" w:lineRule="auto"/>
                          <w:jc w:val="center"/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</w:pPr>
                        <w:r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>Design Patterns</w:t>
                        </w:r>
                      </w:p>
                    </w:tc>
                  </w:tr>
                  <w:tr w:rsidR="00D316B4" w:rsidRPr="00653C09" w14:paraId="52452868" w14:textId="77777777" w:rsidTr="00724CC4">
                    <w:tc>
                      <w:tcPr>
                        <w:tcW w:w="2476" w:type="dxa"/>
                        <w:tcBorders>
                          <w:right w:val="single" w:sz="4" w:space="0" w:color="6D83B3"/>
                        </w:tcBorders>
                      </w:tcPr>
                      <w:p w14:paraId="46DD6D8A" w14:textId="77777777" w:rsidR="00D316B4" w:rsidRPr="00653C09" w:rsidRDefault="00D316B4" w:rsidP="00D316B4">
                        <w:pPr>
                          <w:spacing w:after="40" w:line="240" w:lineRule="auto"/>
                          <w:jc w:val="center"/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</w:pPr>
                        <w:r w:rsidRPr="00D316B4"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>C# .Net Core</w:t>
                        </w:r>
                      </w:p>
                    </w:tc>
                    <w:tc>
                      <w:tcPr>
                        <w:tcW w:w="2072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14:paraId="37C00F37" w14:textId="77777777" w:rsidR="00D316B4" w:rsidRDefault="00D316B4" w:rsidP="00D316B4">
                        <w:pPr>
                          <w:spacing w:after="40" w:line="240" w:lineRule="auto"/>
                          <w:jc w:val="center"/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</w:pPr>
                        <w:r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>Angular React</w:t>
                        </w:r>
                      </w:p>
                    </w:tc>
                    <w:tc>
                      <w:tcPr>
                        <w:tcW w:w="2906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14:paraId="5E1480C7" w14:textId="77777777" w:rsidR="00D316B4" w:rsidRDefault="00D316B4" w:rsidP="00D316B4">
                        <w:pPr>
                          <w:spacing w:after="40" w:line="240" w:lineRule="auto"/>
                          <w:jc w:val="center"/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</w:pPr>
                        <w:r w:rsidRPr="00D316B4"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>Asp.Net MVC Web API</w:t>
                        </w:r>
                      </w:p>
                    </w:tc>
                    <w:tc>
                      <w:tcPr>
                        <w:tcW w:w="2571" w:type="dxa"/>
                        <w:tcBorders>
                          <w:left w:val="single" w:sz="4" w:space="0" w:color="6D83B3"/>
                        </w:tcBorders>
                      </w:tcPr>
                      <w:p w14:paraId="539D3D4A" w14:textId="77777777" w:rsidR="00D316B4" w:rsidRPr="00653C09" w:rsidRDefault="00D316B4" w:rsidP="00D316B4">
                        <w:pPr>
                          <w:spacing w:after="40" w:line="240" w:lineRule="auto"/>
                          <w:jc w:val="center"/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</w:pPr>
                        <w:r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>MS SQL Server</w:t>
                        </w:r>
                      </w:p>
                    </w:tc>
                  </w:tr>
                  <w:tr w:rsidR="00D316B4" w:rsidRPr="00653C09" w14:paraId="2941DAF0" w14:textId="77777777" w:rsidTr="00724CC4">
                    <w:tc>
                      <w:tcPr>
                        <w:tcW w:w="2476" w:type="dxa"/>
                        <w:tcBorders>
                          <w:right w:val="single" w:sz="4" w:space="0" w:color="6D83B3"/>
                        </w:tcBorders>
                      </w:tcPr>
                      <w:p w14:paraId="422C0688" w14:textId="77777777" w:rsidR="00D316B4" w:rsidRPr="00653C09" w:rsidRDefault="00D316B4" w:rsidP="00D316B4">
                        <w:pPr>
                          <w:spacing w:after="40" w:line="240" w:lineRule="auto"/>
                          <w:jc w:val="center"/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</w:pPr>
                        <w:r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>Microservices</w:t>
                        </w:r>
                      </w:p>
                    </w:tc>
                    <w:tc>
                      <w:tcPr>
                        <w:tcW w:w="2072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14:paraId="2E0366B3" w14:textId="77777777" w:rsidR="00D316B4" w:rsidRDefault="00D316B4" w:rsidP="00D316B4">
                        <w:pPr>
                          <w:spacing w:after="40" w:line="240" w:lineRule="auto"/>
                          <w:jc w:val="center"/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</w:pPr>
                        <w:r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>Containerization</w:t>
                        </w:r>
                      </w:p>
                    </w:tc>
                    <w:tc>
                      <w:tcPr>
                        <w:tcW w:w="2906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14:paraId="5387ABF4" w14:textId="77777777" w:rsidR="00D316B4" w:rsidRDefault="00D316B4" w:rsidP="00D316B4">
                        <w:pPr>
                          <w:spacing w:after="40" w:line="240" w:lineRule="auto"/>
                          <w:jc w:val="center"/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</w:pPr>
                        <w:r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>Event Driven Architecture</w:t>
                        </w:r>
                      </w:p>
                    </w:tc>
                    <w:tc>
                      <w:tcPr>
                        <w:tcW w:w="2571" w:type="dxa"/>
                        <w:tcBorders>
                          <w:left w:val="single" w:sz="4" w:space="0" w:color="6D83B3"/>
                        </w:tcBorders>
                      </w:tcPr>
                      <w:p w14:paraId="16DCA20F" w14:textId="77777777" w:rsidR="00D316B4" w:rsidRPr="00653C09" w:rsidRDefault="00D316B4" w:rsidP="00D316B4">
                        <w:pPr>
                          <w:spacing w:after="40" w:line="240" w:lineRule="auto"/>
                          <w:jc w:val="center"/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</w:pPr>
                        <w:r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>Serverless Computing</w:t>
                        </w:r>
                      </w:p>
                    </w:tc>
                  </w:tr>
                </w:tbl>
                <w:p w14:paraId="5E78F996" w14:textId="77777777" w:rsidR="00E24973" w:rsidRPr="00653C09" w:rsidRDefault="00E24973" w:rsidP="00674260">
                  <w:pPr>
                    <w:spacing w:after="0" w:line="240" w:lineRule="auto"/>
                    <w:rPr>
                      <w:rFonts w:ascii="Cambria" w:hAnsi="Cambria" w:cs="Arial"/>
                      <w:b/>
                      <w:bCs/>
                      <w:color w:val="595C62"/>
                      <w:sz w:val="24"/>
                    </w:rPr>
                  </w:pPr>
                </w:p>
              </w:tc>
            </w:tr>
          </w:tbl>
          <w:p w14:paraId="78A4FA25" w14:textId="77777777" w:rsidR="00315076" w:rsidRPr="00653C09" w:rsidRDefault="00315076" w:rsidP="002D44B0">
            <w:pPr>
              <w:spacing w:after="0" w:line="240" w:lineRule="auto"/>
              <w:rPr>
                <w:rFonts w:ascii="Cambria" w:hAnsi="Cambria" w:cs="Arial"/>
                <w:sz w:val="24"/>
              </w:rPr>
            </w:pPr>
          </w:p>
        </w:tc>
      </w:tr>
      <w:tr w:rsidR="00315076" w:rsidRPr="00071A84" w14:paraId="31DA0222" w14:textId="77777777" w:rsidTr="005147F9">
        <w:trPr>
          <w:trHeight w:val="4058"/>
        </w:trPr>
        <w:tc>
          <w:tcPr>
            <w:tcW w:w="10682" w:type="dxa"/>
            <w:gridSpan w:val="2"/>
          </w:tcPr>
          <w:p w14:paraId="3A8D9812" w14:textId="77777777" w:rsidR="00552B75" w:rsidRDefault="00552B75" w:rsidP="002D44B0">
            <w:pPr>
              <w:spacing w:after="0" w:line="240" w:lineRule="auto"/>
              <w:rPr>
                <w:rFonts w:ascii="Cambria" w:hAnsi="Cambria" w:cs="Arial"/>
                <w:sz w:val="24"/>
                <w:szCs w:val="16"/>
                <w:lang w:val="en-IN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640" w:firstRow="0" w:lastRow="1" w:firstColumn="0" w:lastColumn="0" w:noHBand="1" w:noVBand="1"/>
            </w:tblPr>
            <w:tblGrid>
              <w:gridCol w:w="10241"/>
            </w:tblGrid>
            <w:tr w:rsidR="00930E25" w:rsidRPr="00653C09" w14:paraId="660E434F" w14:textId="77777777" w:rsidTr="00395F3F">
              <w:tc>
                <w:tcPr>
                  <w:tcW w:w="1024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6810C2CE" w14:textId="77777777" w:rsidR="00930E25" w:rsidRPr="00653C09" w:rsidRDefault="00930E25" w:rsidP="00930E25">
                  <w:pPr>
                    <w:spacing w:after="0" w:line="240" w:lineRule="auto"/>
                    <w:rPr>
                      <w:rFonts w:ascii="Cambria" w:hAnsi="Cambria" w:cs="Arial"/>
                      <w:b/>
                      <w:bCs/>
                      <w:color w:val="3B3E42"/>
                      <w:sz w:val="24"/>
                    </w:rPr>
                  </w:pPr>
                  <w:r w:rsidRPr="00653C09">
                    <w:rPr>
                      <w:rFonts w:ascii="Cambria" w:hAnsi="Cambria" w:cs="Arial"/>
                      <w:b/>
                      <w:bCs/>
                      <w:color w:val="3B3E42"/>
                      <w:sz w:val="24"/>
                    </w:rPr>
                    <w:t>Achievements</w:t>
                  </w:r>
                </w:p>
              </w:tc>
            </w:tr>
            <w:tr w:rsidR="00930E25" w:rsidRPr="00653C09" w14:paraId="7C4B5C37" w14:textId="77777777" w:rsidTr="00395F3F">
              <w:trPr>
                <w:trHeight w:val="1223"/>
              </w:trPr>
              <w:tc>
                <w:tcPr>
                  <w:tcW w:w="1024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Style w:val="PlainTable2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30"/>
                    <w:gridCol w:w="7895"/>
                  </w:tblGrid>
                  <w:tr w:rsidR="00930E25" w:rsidRPr="00F34FBE" w14:paraId="18422D6F" w14:textId="77777777" w:rsidTr="00395F3F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130" w:type="dxa"/>
                      </w:tcPr>
                      <w:p w14:paraId="4C390BCF" w14:textId="77777777" w:rsidR="00930E25" w:rsidRPr="00F34FBE" w:rsidRDefault="00930E25" w:rsidP="00930E25">
                        <w:pPr>
                          <w:spacing w:before="80" w:after="0" w:line="240" w:lineRule="auto"/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</w:pPr>
                        <w:r w:rsidRPr="00F34FBE"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>Award</w:t>
                        </w:r>
                      </w:p>
                    </w:tc>
                    <w:tc>
                      <w:tcPr>
                        <w:tcW w:w="7895" w:type="dxa"/>
                      </w:tcPr>
                      <w:p w14:paraId="28CFEDFF" w14:textId="74FD18EC" w:rsidR="00930E25" w:rsidRPr="00552B75" w:rsidRDefault="00930E25" w:rsidP="00930E25">
                        <w:pPr>
                          <w:spacing w:before="80" w:after="0" w:line="240" w:lineRule="auto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mbria" w:hAnsi="Cambria" w:cs="Arial"/>
                            <w:b w:val="0"/>
                            <w:color w:val="3B3E42"/>
                            <w:sz w:val="24"/>
                          </w:rPr>
                        </w:pPr>
                        <w:r w:rsidRPr="00552B75">
                          <w:rPr>
                            <w:rFonts w:ascii="Cambria" w:hAnsi="Cambria" w:cs="Arial"/>
                            <w:b w:val="0"/>
                            <w:color w:val="3B3E42"/>
                            <w:sz w:val="24"/>
                          </w:rPr>
                          <w:t xml:space="preserve">ICC Award for Mar'22 </w:t>
                        </w:r>
                        <w:r>
                          <w:rPr>
                            <w:rFonts w:ascii="Cambria" w:hAnsi="Cambria" w:cs="Arial"/>
                            <w:b w:val="0"/>
                            <w:color w:val="3B3E42"/>
                            <w:sz w:val="24"/>
                          </w:rPr>
                          <w:t xml:space="preserve">and </w:t>
                        </w:r>
                        <w:r w:rsidRPr="00552B75">
                          <w:rPr>
                            <w:rFonts w:ascii="Cambria" w:hAnsi="Cambria" w:cs="Arial"/>
                            <w:b w:val="0"/>
                            <w:color w:val="3B3E42"/>
                            <w:sz w:val="24"/>
                          </w:rPr>
                          <w:t>LED Champions for H2'21 at Microsoft</w:t>
                        </w:r>
                      </w:p>
                      <w:p w14:paraId="4BEA0CDA" w14:textId="2CB1FBDD" w:rsidR="00930E25" w:rsidRPr="00F34FBE" w:rsidRDefault="00930E25" w:rsidP="00930E25">
                        <w:pPr>
                          <w:spacing w:before="80" w:after="0" w:line="240" w:lineRule="auto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mbria" w:hAnsi="Cambria" w:cs="Arial"/>
                            <w:b w:val="0"/>
                            <w:color w:val="3B3E42"/>
                            <w:sz w:val="24"/>
                          </w:rPr>
                        </w:pPr>
                        <w:r w:rsidRPr="00552B75">
                          <w:rPr>
                            <w:rFonts w:ascii="Cambria" w:hAnsi="Cambria" w:cs="Arial"/>
                            <w:b w:val="0"/>
                            <w:color w:val="3B3E42"/>
                            <w:sz w:val="24"/>
                          </w:rPr>
                          <w:t xml:space="preserve">2 Spot Awards and 2 Winning Ways </w:t>
                        </w:r>
                        <w:r w:rsidRPr="00F34FBE">
                          <w:rPr>
                            <w:rFonts w:ascii="Cambria" w:hAnsi="Cambria" w:cs="Arial"/>
                            <w:b w:val="0"/>
                            <w:color w:val="3B3E42"/>
                            <w:sz w:val="24"/>
                          </w:rPr>
                          <w:t>at Aristocrat</w:t>
                        </w:r>
                        <w:r>
                          <w:rPr>
                            <w:rFonts w:ascii="Cambria" w:hAnsi="Cambria" w:cs="Arial"/>
                            <w:b w:val="0"/>
                            <w:color w:val="3B3E42"/>
                            <w:sz w:val="24"/>
                          </w:rPr>
                          <w:t xml:space="preserve"> Technologies</w:t>
                        </w:r>
                      </w:p>
                      <w:p w14:paraId="6CFBF064" w14:textId="431816F1" w:rsidR="00930E25" w:rsidRPr="00F34FBE" w:rsidRDefault="00930E25" w:rsidP="00930E25">
                        <w:pPr>
                          <w:spacing w:before="80" w:after="0" w:line="240" w:lineRule="auto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mbria" w:hAnsi="Cambria" w:cs="Arial"/>
                            <w:b w:val="0"/>
                            <w:color w:val="3B3E42"/>
                            <w:sz w:val="24"/>
                          </w:rPr>
                        </w:pPr>
                        <w:r w:rsidRPr="00552B75">
                          <w:rPr>
                            <w:rFonts w:ascii="Cambria" w:hAnsi="Cambria" w:cs="Arial"/>
                            <w:b w:val="0"/>
                            <w:color w:val="3B3E42"/>
                            <w:sz w:val="24"/>
                          </w:rPr>
                          <w:t>Spot Award for Q3'2012 in Infosys</w:t>
                        </w:r>
                      </w:p>
                    </w:tc>
                  </w:tr>
                  <w:tr w:rsidR="00930E25" w:rsidRPr="00F34FBE" w14:paraId="4EEF87AA" w14:textId="77777777" w:rsidTr="00395F3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130" w:type="dxa"/>
                      </w:tcPr>
                      <w:p w14:paraId="3DD5AD9A" w14:textId="77777777" w:rsidR="00930E25" w:rsidRPr="00F34FBE" w:rsidRDefault="00930E25" w:rsidP="00930E25">
                        <w:pPr>
                          <w:spacing w:after="0" w:line="240" w:lineRule="auto"/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</w:pPr>
                        <w:r w:rsidRPr="00F34FBE"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>Certification</w:t>
                        </w:r>
                      </w:p>
                    </w:tc>
                    <w:tc>
                      <w:tcPr>
                        <w:tcW w:w="7895" w:type="dxa"/>
                      </w:tcPr>
                      <w:p w14:paraId="6A0B25F5" w14:textId="7F9F1322" w:rsidR="00512063" w:rsidRDefault="00512063" w:rsidP="00930E25">
                        <w:pPr>
                          <w:spacing w:after="0" w:line="240" w:lineRule="auto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</w:pPr>
                        <w:r w:rsidRPr="00512063"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>Microsoft’s AI Odyssey Challenge</w:t>
                        </w:r>
                      </w:p>
                      <w:p w14:paraId="4971C237" w14:textId="35DFE96F" w:rsidR="00930E25" w:rsidRDefault="00930E25" w:rsidP="00930E25">
                        <w:pPr>
                          <w:spacing w:after="0" w:line="240" w:lineRule="auto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</w:pPr>
                        <w:r w:rsidRPr="00552B75"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 xml:space="preserve">Microsoft Certified: Azure Solutions Architect </w:t>
                        </w:r>
                        <w:r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>(AZ</w:t>
                        </w:r>
                        <w:r w:rsidR="00737B4C"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>-</w:t>
                        </w:r>
                        <w:r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 xml:space="preserve">303 </w:t>
                        </w:r>
                        <w:r w:rsidR="00737B4C"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>+</w:t>
                        </w:r>
                        <w:r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 xml:space="preserve"> AZ</w:t>
                        </w:r>
                        <w:r w:rsidR="00737B4C"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>-</w:t>
                        </w:r>
                        <w:r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>304)</w:t>
                        </w:r>
                      </w:p>
                      <w:p w14:paraId="2C348695" w14:textId="4D0B8D6A" w:rsidR="00930E25" w:rsidRDefault="00930E25" w:rsidP="00930E25">
                        <w:pPr>
                          <w:spacing w:after="0" w:line="240" w:lineRule="auto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</w:pPr>
                        <w:r w:rsidRPr="00552B75"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>Microsoft Certified: Azure Developer Associate</w:t>
                        </w:r>
                        <w:r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 xml:space="preserve"> (AZ</w:t>
                        </w:r>
                        <w:r w:rsidR="00737B4C"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>-</w:t>
                        </w:r>
                        <w:r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>204)</w:t>
                        </w:r>
                      </w:p>
                      <w:p w14:paraId="761BCA5B" w14:textId="0E8FCD40" w:rsidR="00930E25" w:rsidRDefault="00930E25" w:rsidP="00930E25">
                        <w:pPr>
                          <w:spacing w:after="0" w:line="240" w:lineRule="auto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</w:pPr>
                        <w:r w:rsidRPr="00552B75"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>Microsoft Certified: Azure DevOps Engineer Expert</w:t>
                        </w:r>
                        <w:r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 xml:space="preserve"> (AZ</w:t>
                        </w:r>
                        <w:r w:rsidR="00737B4C"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>-</w:t>
                        </w:r>
                        <w:r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>400)</w:t>
                        </w:r>
                      </w:p>
                      <w:p w14:paraId="232F0929" w14:textId="47378D04" w:rsidR="00930E25" w:rsidRDefault="00930E25" w:rsidP="00930E25">
                        <w:pPr>
                          <w:spacing w:after="0" w:line="240" w:lineRule="auto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</w:pPr>
                        <w:r w:rsidRPr="00552B75"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 xml:space="preserve">Microsoft Certified: Azure IoT Developer Specialty </w:t>
                        </w:r>
                        <w:r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>(AZ</w:t>
                        </w:r>
                        <w:r w:rsidR="00737B4C"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>-</w:t>
                        </w:r>
                        <w:r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>220)</w:t>
                        </w:r>
                      </w:p>
                      <w:p w14:paraId="6F5D209B" w14:textId="77777777" w:rsidR="00930E25" w:rsidRDefault="00737B4C" w:rsidP="00737B4C">
                        <w:pPr>
                          <w:spacing w:after="0" w:line="240" w:lineRule="auto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</w:pPr>
                        <w:r w:rsidRPr="00737B4C"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>Microsoft Certified: Azure AI Engineer Associate</w:t>
                        </w:r>
                        <w:r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 xml:space="preserve"> (AI-102)</w:t>
                        </w:r>
                      </w:p>
                      <w:p w14:paraId="5E7F265C" w14:textId="43D5E28F" w:rsidR="00797D2F" w:rsidRPr="00552B75" w:rsidRDefault="00797D2F" w:rsidP="00737B4C">
                        <w:pPr>
                          <w:spacing w:after="0" w:line="240" w:lineRule="auto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</w:pPr>
                        <w:r w:rsidRPr="00737B4C"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 xml:space="preserve">Microsoft Certified: Azure </w:t>
                        </w:r>
                        <w:r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>Cosmos DB Developer Specialty (DP-420)</w:t>
                        </w:r>
                      </w:p>
                    </w:tc>
                  </w:tr>
                  <w:tr w:rsidR="00930E25" w:rsidRPr="00F34FBE" w14:paraId="3F571CE9" w14:textId="77777777" w:rsidTr="00395F3F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130" w:type="dxa"/>
                      </w:tcPr>
                      <w:p w14:paraId="56346258" w14:textId="6C7AAC01" w:rsidR="00930E25" w:rsidRPr="00F34FBE" w:rsidRDefault="00930E25" w:rsidP="00930E25">
                        <w:pPr>
                          <w:spacing w:after="0" w:line="240" w:lineRule="auto"/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</w:pPr>
                        <w:r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>Published IPs</w:t>
                        </w:r>
                      </w:p>
                      <w:p w14:paraId="32AD9ECA" w14:textId="77777777" w:rsidR="00930E25" w:rsidRPr="00F34FBE" w:rsidRDefault="00930E25" w:rsidP="00930E25">
                        <w:pPr>
                          <w:spacing w:after="0" w:line="240" w:lineRule="auto"/>
                          <w:jc w:val="right"/>
                          <w:rPr>
                            <w:rFonts w:ascii="Cambria" w:hAnsi="Cambria" w:cs="Arial"/>
                            <w:b w:val="0"/>
                            <w:color w:val="3B3E42"/>
                            <w:sz w:val="24"/>
                          </w:rPr>
                        </w:pPr>
                      </w:p>
                    </w:tc>
                    <w:tc>
                      <w:tcPr>
                        <w:tcW w:w="7895" w:type="dxa"/>
                      </w:tcPr>
                      <w:p w14:paraId="49B17689" w14:textId="7FDE76BD" w:rsidR="00930E25" w:rsidRDefault="00930E25" w:rsidP="00930E25">
                        <w:pPr>
                          <w:spacing w:after="0" w:line="240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</w:pPr>
                        <w:r w:rsidRPr="00552B75"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>Azure IoT Edge Module Deployment</w:t>
                        </w:r>
                        <w:r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 xml:space="preserve"> in Microsoft</w:t>
                        </w:r>
                      </w:p>
                      <w:p w14:paraId="6A46F5F8" w14:textId="7A2C1BFD" w:rsidR="00930E25" w:rsidRPr="00F34FBE" w:rsidRDefault="00930E25" w:rsidP="00930E25">
                        <w:pPr>
                          <w:spacing w:after="0" w:line="240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</w:pPr>
                        <w:r w:rsidRPr="00552B75"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>Blob Storage Operations Service</w:t>
                        </w:r>
                        <w:r w:rsidRPr="00F34FBE"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>in Microsoft</w:t>
                        </w:r>
                      </w:p>
                    </w:tc>
                  </w:tr>
                  <w:tr w:rsidR="00930E25" w:rsidRPr="00653C09" w14:paraId="4B59558B" w14:textId="77777777" w:rsidTr="00395F3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130" w:type="dxa"/>
                      </w:tcPr>
                      <w:p w14:paraId="71D0B7F0" w14:textId="77777777" w:rsidR="00930E25" w:rsidRPr="00F34FBE" w:rsidRDefault="00930E25" w:rsidP="00930E25">
                        <w:pPr>
                          <w:spacing w:after="80" w:line="240" w:lineRule="auto"/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</w:pPr>
                        <w:r w:rsidRPr="00F34FBE"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>Scholastic</w:t>
                        </w:r>
                      </w:p>
                    </w:tc>
                    <w:tc>
                      <w:tcPr>
                        <w:tcW w:w="7895" w:type="dxa"/>
                      </w:tcPr>
                      <w:p w14:paraId="3D539A75" w14:textId="0CAA7A7D" w:rsidR="00930E25" w:rsidRPr="00301CBA" w:rsidRDefault="00CB0D81" w:rsidP="00930E25">
                        <w:pPr>
                          <w:spacing w:after="40" w:line="240" w:lineRule="auto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mbria" w:hAnsi="Cambria" w:cs="Arial"/>
                            <w:color w:val="3B3E42"/>
                            <w:sz w:val="24"/>
                            <w:lang w:val="en-IN"/>
                          </w:rPr>
                        </w:pPr>
                        <w:r w:rsidRPr="00CB0D81">
                          <w:rPr>
                            <w:rFonts w:ascii="Cambria" w:hAnsi="Cambria" w:cs="Arial"/>
                            <w:color w:val="3B3E42"/>
                            <w:sz w:val="24"/>
                          </w:rPr>
                          <w:t>Achieved a GATE percentile score of 96.83</w:t>
                        </w:r>
                      </w:p>
                    </w:tc>
                  </w:tr>
                </w:tbl>
                <w:p w14:paraId="3D338392" w14:textId="77777777" w:rsidR="00930E25" w:rsidRPr="00653C09" w:rsidRDefault="00930E25" w:rsidP="00930E25">
                  <w:pPr>
                    <w:spacing w:after="0" w:line="240" w:lineRule="auto"/>
                    <w:rPr>
                      <w:rFonts w:ascii="Cambria" w:hAnsi="Cambria" w:cs="Arial"/>
                      <w:b/>
                      <w:bCs/>
                      <w:sz w:val="24"/>
                    </w:rPr>
                  </w:pPr>
                </w:p>
              </w:tc>
            </w:tr>
          </w:tbl>
          <w:p w14:paraId="73F7DD5D" w14:textId="77777777" w:rsidR="00930E25" w:rsidRDefault="00930E25" w:rsidP="002D44B0">
            <w:pPr>
              <w:spacing w:after="0" w:line="240" w:lineRule="auto"/>
              <w:rPr>
                <w:rFonts w:ascii="Cambria" w:hAnsi="Cambria" w:cs="Arial"/>
                <w:sz w:val="24"/>
                <w:szCs w:val="16"/>
                <w:lang w:val="en-IN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41"/>
            </w:tblGrid>
            <w:tr w:rsidR="00015226" w:rsidRPr="00653C09" w14:paraId="2716241F" w14:textId="77777777" w:rsidTr="008A0A37">
              <w:tc>
                <w:tcPr>
                  <w:tcW w:w="1024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650FB817" w14:textId="1C76EF01" w:rsidR="00015226" w:rsidRPr="00653C09" w:rsidRDefault="00285184" w:rsidP="00015226">
                  <w:pPr>
                    <w:spacing w:after="0" w:line="240" w:lineRule="auto"/>
                    <w:rPr>
                      <w:rFonts w:ascii="Cambria" w:hAnsi="Cambria" w:cs="Arial"/>
                      <w:b/>
                      <w:bCs/>
                      <w:color w:val="3B3E42"/>
                      <w:sz w:val="24"/>
                    </w:rPr>
                  </w:pPr>
                  <w:r>
                    <w:rPr>
                      <w:rFonts w:ascii="Cambria" w:hAnsi="Cambria" w:cs="Arial"/>
                      <w:b/>
                      <w:bCs/>
                      <w:color w:val="3B3E42"/>
                      <w:sz w:val="24"/>
                    </w:rPr>
                    <w:t>Education</w:t>
                  </w:r>
                </w:p>
              </w:tc>
            </w:tr>
            <w:tr w:rsidR="00015226" w:rsidRPr="00653C09" w14:paraId="735CC924" w14:textId="77777777" w:rsidTr="008A0A37">
              <w:tc>
                <w:tcPr>
                  <w:tcW w:w="1024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560"/>
                    <w:gridCol w:w="2160"/>
                    <w:gridCol w:w="5305"/>
                  </w:tblGrid>
                  <w:tr w:rsidR="003A1174" w:rsidRPr="00653C09" w14:paraId="1390DADE" w14:textId="77777777" w:rsidTr="003A1174">
                    <w:trPr>
                      <w:trHeight w:val="395"/>
                      <w:jc w:val="center"/>
                    </w:trPr>
                    <w:tc>
                      <w:tcPr>
                        <w:tcW w:w="2560" w:type="dxa"/>
                        <w:tcBorders>
                          <w:bottom w:val="single" w:sz="4" w:space="0" w:color="5B9BD5" w:themeColor="accent1"/>
                          <w:right w:val="single" w:sz="4" w:space="0" w:color="5B9BD5" w:themeColor="accent1"/>
                        </w:tcBorders>
                      </w:tcPr>
                      <w:p w14:paraId="177483F8" w14:textId="77777777" w:rsidR="003A1174" w:rsidRPr="00A74E28" w:rsidRDefault="003A1174" w:rsidP="00193FB5">
                        <w:pPr>
                          <w:spacing w:after="0" w:line="240" w:lineRule="auto"/>
                          <w:jc w:val="left"/>
                          <w:rPr>
                            <w:rFonts w:ascii="Cambria" w:hAnsi="Cambria" w:cs="Arial"/>
                            <w:b/>
                            <w:bCs/>
                            <w:color w:val="3B3E42"/>
                            <w:sz w:val="24"/>
                          </w:rPr>
                        </w:pPr>
                        <w:r w:rsidRPr="00A74E28">
                          <w:rPr>
                            <w:rFonts w:ascii="Cambria" w:hAnsi="Cambria" w:cs="Arial"/>
                            <w:b/>
                            <w:bCs/>
                            <w:color w:val="3B3E42"/>
                            <w:sz w:val="24"/>
                          </w:rPr>
                          <w:t>University/Board</w:t>
                        </w:r>
                      </w:p>
                    </w:tc>
                    <w:tc>
                      <w:tcPr>
                        <w:tcW w:w="2160" w:type="dxa"/>
                        <w:tcBorders>
                          <w:bottom w:val="single" w:sz="4" w:space="0" w:color="5B9BD5" w:themeColor="accent1"/>
                          <w:right w:val="single" w:sz="4" w:space="0" w:color="5B9BD5" w:themeColor="accent1"/>
                        </w:tcBorders>
                      </w:tcPr>
                      <w:p w14:paraId="6BF7783D" w14:textId="77777777" w:rsidR="003A1174" w:rsidRPr="00A74E28" w:rsidRDefault="003A1174" w:rsidP="00193FB5">
                        <w:pPr>
                          <w:spacing w:after="0" w:line="240" w:lineRule="auto"/>
                          <w:jc w:val="left"/>
                          <w:rPr>
                            <w:rFonts w:ascii="Cambria" w:hAnsi="Cambria" w:cs="Arial"/>
                            <w:b/>
                            <w:bCs/>
                            <w:color w:val="3B3E42"/>
                            <w:sz w:val="24"/>
                          </w:rPr>
                        </w:pPr>
                        <w:r w:rsidRPr="00A74E28">
                          <w:rPr>
                            <w:rFonts w:ascii="Cambria" w:hAnsi="Cambria" w:cs="Arial"/>
                            <w:b/>
                            <w:bCs/>
                            <w:color w:val="3B3E42"/>
                            <w:sz w:val="24"/>
                          </w:rPr>
                          <w:t>Course</w:t>
                        </w:r>
                      </w:p>
                    </w:tc>
                    <w:tc>
                      <w:tcPr>
                        <w:tcW w:w="5305" w:type="dxa"/>
                        <w:tcBorders>
                          <w:left w:val="single" w:sz="4" w:space="0" w:color="5B9BD5" w:themeColor="accent1"/>
                          <w:bottom w:val="single" w:sz="4" w:space="0" w:color="5B9BD5" w:themeColor="accent1"/>
                        </w:tcBorders>
                      </w:tcPr>
                      <w:p w14:paraId="5308CC42" w14:textId="03B8EFB0" w:rsidR="003A1174" w:rsidRPr="00A74E28" w:rsidRDefault="003A1174" w:rsidP="00193FB5">
                        <w:pPr>
                          <w:spacing w:after="0" w:line="240" w:lineRule="auto"/>
                          <w:jc w:val="left"/>
                          <w:rPr>
                            <w:rFonts w:ascii="Cambria" w:hAnsi="Cambria" w:cs="Arial"/>
                            <w:b/>
                            <w:bCs/>
                            <w:color w:val="3B3E42"/>
                            <w:sz w:val="24"/>
                          </w:rPr>
                        </w:pPr>
                        <w:r w:rsidRPr="00A74E28">
                          <w:rPr>
                            <w:rFonts w:ascii="Cambria" w:hAnsi="Cambria" w:cs="Arial"/>
                            <w:b/>
                            <w:bCs/>
                            <w:color w:val="3B3E42"/>
                            <w:sz w:val="24"/>
                          </w:rPr>
                          <w:t>Institute</w:t>
                        </w:r>
                      </w:p>
                    </w:tc>
                  </w:tr>
                  <w:tr w:rsidR="003A1174" w:rsidRPr="00653C09" w14:paraId="36A99FD2" w14:textId="77777777" w:rsidTr="003A1174">
                    <w:trPr>
                      <w:trHeight w:val="70"/>
                      <w:jc w:val="center"/>
                    </w:trPr>
                    <w:tc>
                      <w:tcPr>
                        <w:tcW w:w="2560" w:type="dxa"/>
                        <w:tcBorders>
                          <w:top w:val="single" w:sz="4" w:space="0" w:color="5B9BD5" w:themeColor="accent1"/>
                          <w:bottom w:val="single" w:sz="4" w:space="0" w:color="5B9BD5" w:themeColor="accent1"/>
                          <w:right w:val="single" w:sz="4" w:space="0" w:color="5B9BD5" w:themeColor="accent1"/>
                        </w:tcBorders>
                      </w:tcPr>
                      <w:p w14:paraId="372936CA" w14:textId="77777777" w:rsidR="003A1174" w:rsidRPr="00A74E28" w:rsidRDefault="003A1174" w:rsidP="00193FB5">
                        <w:pPr>
                          <w:spacing w:after="0" w:line="240" w:lineRule="auto"/>
                          <w:jc w:val="left"/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</w:pPr>
                        <w:r w:rsidRPr="00A74E28"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>GGSIPU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4" w:space="0" w:color="5B9BD5" w:themeColor="accent1"/>
                          <w:bottom w:val="single" w:sz="4" w:space="0" w:color="5B9BD5" w:themeColor="accent1"/>
                          <w:right w:val="single" w:sz="4" w:space="0" w:color="5B9BD5" w:themeColor="accent1"/>
                        </w:tcBorders>
                      </w:tcPr>
                      <w:p w14:paraId="4327A971" w14:textId="019DC234" w:rsidR="003A1174" w:rsidRPr="00A74E28" w:rsidRDefault="003A1174" w:rsidP="00193FB5">
                        <w:pPr>
                          <w:spacing w:after="0" w:line="240" w:lineRule="auto"/>
                          <w:jc w:val="left"/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</w:pPr>
                        <w:r w:rsidRPr="00A74E28"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>B. Tech</w:t>
                        </w:r>
                      </w:p>
                    </w:tc>
                    <w:tc>
                      <w:tcPr>
                        <w:tcW w:w="5305" w:type="dxa"/>
                        <w:tcBorders>
                          <w:top w:val="single" w:sz="4" w:space="0" w:color="5B9BD5" w:themeColor="accent1"/>
                          <w:left w:val="single" w:sz="4" w:space="0" w:color="5B9BD5" w:themeColor="accent1"/>
                          <w:bottom w:val="single" w:sz="4" w:space="0" w:color="5B9BD5" w:themeColor="accent1"/>
                        </w:tcBorders>
                      </w:tcPr>
                      <w:p w14:paraId="6D10C02E" w14:textId="50AFDA3B" w:rsidR="003A1174" w:rsidRPr="00A74E28" w:rsidRDefault="003A1174" w:rsidP="00193FB5">
                        <w:pPr>
                          <w:spacing w:after="0" w:line="240" w:lineRule="auto"/>
                          <w:jc w:val="left"/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</w:pPr>
                        <w:r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>Maharaja Agrasen Institute of Technology,</w:t>
                        </w:r>
                        <w:r w:rsidRPr="00A74E28"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 xml:space="preserve"> Delhi</w:t>
                        </w:r>
                      </w:p>
                    </w:tc>
                  </w:tr>
                  <w:tr w:rsidR="003A1174" w:rsidRPr="00653C09" w14:paraId="14D77B81" w14:textId="77777777" w:rsidTr="003A1174">
                    <w:trPr>
                      <w:trHeight w:val="232"/>
                      <w:jc w:val="center"/>
                    </w:trPr>
                    <w:tc>
                      <w:tcPr>
                        <w:tcW w:w="2560" w:type="dxa"/>
                        <w:tcBorders>
                          <w:top w:val="single" w:sz="4" w:space="0" w:color="5B9BD5" w:themeColor="accent1"/>
                          <w:bottom w:val="single" w:sz="4" w:space="0" w:color="5B9BD5" w:themeColor="accent1"/>
                          <w:right w:val="single" w:sz="4" w:space="0" w:color="5B9BD5" w:themeColor="accent1"/>
                        </w:tcBorders>
                      </w:tcPr>
                      <w:p w14:paraId="2464FF8D" w14:textId="77777777" w:rsidR="003A1174" w:rsidRPr="00A74E28" w:rsidRDefault="003A1174" w:rsidP="00193FB5">
                        <w:pPr>
                          <w:spacing w:after="0" w:line="240" w:lineRule="auto"/>
                          <w:jc w:val="left"/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</w:pPr>
                        <w:r w:rsidRPr="00A74E28"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>CBSE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4" w:space="0" w:color="5B9BD5" w:themeColor="accent1"/>
                          <w:bottom w:val="single" w:sz="4" w:space="0" w:color="5B9BD5" w:themeColor="accent1"/>
                          <w:right w:val="single" w:sz="4" w:space="0" w:color="5B9BD5" w:themeColor="accent1"/>
                        </w:tcBorders>
                      </w:tcPr>
                      <w:p w14:paraId="51AC89E8" w14:textId="77777777" w:rsidR="003A1174" w:rsidRPr="00A74E28" w:rsidRDefault="003A1174" w:rsidP="00193FB5">
                        <w:pPr>
                          <w:spacing w:after="0" w:line="240" w:lineRule="auto"/>
                          <w:jc w:val="left"/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</w:pPr>
                        <w:r w:rsidRPr="00A74E28"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 xml:space="preserve">Senior </w:t>
                        </w:r>
                        <w:r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>S</w:t>
                        </w:r>
                        <w:r w:rsidRPr="00A74E28"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>econdary</w:t>
                        </w:r>
                      </w:p>
                    </w:tc>
                    <w:tc>
                      <w:tcPr>
                        <w:tcW w:w="5305" w:type="dxa"/>
                        <w:tcBorders>
                          <w:top w:val="single" w:sz="4" w:space="0" w:color="5B9BD5" w:themeColor="accent1"/>
                          <w:left w:val="single" w:sz="4" w:space="0" w:color="5B9BD5" w:themeColor="accent1"/>
                          <w:bottom w:val="single" w:sz="4" w:space="0" w:color="5B9BD5" w:themeColor="accent1"/>
                        </w:tcBorders>
                      </w:tcPr>
                      <w:p w14:paraId="5A088B5E" w14:textId="443E0404" w:rsidR="003A1174" w:rsidRPr="00A74E28" w:rsidRDefault="003A1174" w:rsidP="00193FB5">
                        <w:pPr>
                          <w:spacing w:after="0" w:line="240" w:lineRule="auto"/>
                          <w:jc w:val="left"/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</w:pPr>
                        <w:r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 xml:space="preserve">  D</w:t>
                        </w:r>
                        <w:r w:rsidR="00260798"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 xml:space="preserve">elhi </w:t>
                        </w:r>
                        <w:r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>P</w:t>
                        </w:r>
                        <w:r w:rsidR="00260798"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 xml:space="preserve">ublic </w:t>
                        </w:r>
                        <w:r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>S</w:t>
                        </w:r>
                        <w:r w:rsidR="00260798"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>chool,</w:t>
                        </w:r>
                        <w:r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 xml:space="preserve"> M</w:t>
                        </w:r>
                        <w:r w:rsidRPr="00A74E28"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>athura Road</w:t>
                        </w:r>
                        <w:r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 xml:space="preserve">, New </w:t>
                        </w:r>
                        <w:r w:rsidRPr="00A74E28">
                          <w:rPr>
                            <w:rFonts w:ascii="Cambria" w:hAnsi="Cambria" w:cs="Arial"/>
                            <w:bCs/>
                            <w:color w:val="3B3E42"/>
                            <w:sz w:val="24"/>
                          </w:rPr>
                          <w:t>Delhi</w:t>
                        </w:r>
                      </w:p>
                    </w:tc>
                  </w:tr>
                </w:tbl>
                <w:p w14:paraId="08E27986" w14:textId="77777777" w:rsidR="00015226" w:rsidRPr="00653C09" w:rsidRDefault="00015226" w:rsidP="00015226">
                  <w:pPr>
                    <w:spacing w:after="0" w:line="240" w:lineRule="auto"/>
                    <w:rPr>
                      <w:rFonts w:ascii="Cambria" w:hAnsi="Cambria" w:cs="Arial"/>
                      <w:b/>
                      <w:bCs/>
                      <w:sz w:val="24"/>
                    </w:rPr>
                  </w:pPr>
                </w:p>
              </w:tc>
            </w:tr>
          </w:tbl>
          <w:p w14:paraId="509CDD8A" w14:textId="77777777" w:rsidR="00E1679C" w:rsidRDefault="00E1679C" w:rsidP="002D44B0">
            <w:pPr>
              <w:spacing w:after="0" w:line="240" w:lineRule="auto"/>
              <w:rPr>
                <w:rFonts w:ascii="Cambria" w:hAnsi="Cambria" w:cs="Arial"/>
                <w:sz w:val="24"/>
                <w:szCs w:val="16"/>
                <w:lang w:val="en-IN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6A0" w:firstRow="1" w:lastRow="0" w:firstColumn="1" w:lastColumn="0" w:noHBand="1" w:noVBand="1"/>
            </w:tblPr>
            <w:tblGrid>
              <w:gridCol w:w="10241"/>
            </w:tblGrid>
            <w:tr w:rsidR="00B4663C" w14:paraId="54BD758B" w14:textId="77777777" w:rsidTr="00B4663C">
              <w:tc>
                <w:tcPr>
                  <w:tcW w:w="1024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hideMark/>
                </w:tcPr>
                <w:p w14:paraId="26563860" w14:textId="18DF03FC" w:rsidR="00B4663C" w:rsidRDefault="00B4663C" w:rsidP="00B4663C">
                  <w:pPr>
                    <w:spacing w:after="0" w:line="240" w:lineRule="auto"/>
                    <w:rPr>
                      <w:rFonts w:ascii="Cambria" w:hAnsi="Cambria" w:cs="Arial"/>
                      <w:b/>
                      <w:bCs/>
                      <w:color w:val="3B3E42"/>
                      <w:sz w:val="24"/>
                    </w:rPr>
                  </w:pPr>
                  <w:r>
                    <w:rPr>
                      <w:rFonts w:ascii="Cambria" w:hAnsi="Cambria" w:cs="Arial"/>
                      <w:b/>
                      <w:bCs/>
                      <w:color w:val="3B3E42"/>
                      <w:sz w:val="24"/>
                    </w:rPr>
                    <w:t>TCS Projects</w:t>
                  </w:r>
                  <w:r w:rsidR="00053F06">
                    <w:rPr>
                      <w:rFonts w:ascii="Cambria" w:hAnsi="Cambria" w:cs="Arial"/>
                      <w:b/>
                      <w:bCs/>
                      <w:color w:val="3B3E42"/>
                      <w:sz w:val="24"/>
                    </w:rPr>
                    <w:t xml:space="preserve"> (Client – London Stock Exchange Group, Role – Solution Architect)</w:t>
                  </w:r>
                </w:p>
              </w:tc>
            </w:tr>
            <w:tr w:rsidR="00B4663C" w14:paraId="4EF6FA5F" w14:textId="77777777" w:rsidTr="00B4663C">
              <w:trPr>
                <w:trHeight w:val="315"/>
              </w:trPr>
              <w:tc>
                <w:tcPr>
                  <w:tcW w:w="1024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64E2C6D3" w14:textId="112CAAFC" w:rsidR="00B4663C" w:rsidRDefault="00B4663C" w:rsidP="00B4663C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jc w:val="left"/>
                    <w:rPr>
                      <w:rFonts w:ascii="Cambria" w:hAnsi="Cambria" w:cs="Arial"/>
                      <w:b/>
                      <w:bCs/>
                      <w:color w:val="3B3E42"/>
                      <w:sz w:val="24"/>
                    </w:rPr>
                  </w:pPr>
                  <w:r w:rsidRPr="00B4663C"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  <w:t xml:space="preserve">Led the optimization of </w:t>
                  </w:r>
                  <w:r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  <w:t xml:space="preserve">Amazon </w:t>
                  </w:r>
                  <w:r w:rsidRPr="00B4663C"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  <w:t xml:space="preserve">Redshift queries, resulting in a notable </w:t>
                  </w:r>
                  <w:r w:rsidR="00807324"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  <w:t xml:space="preserve">60% </w:t>
                  </w:r>
                  <w:r w:rsidRPr="00B4663C"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  <w:t>improvement in overall database performance.</w:t>
                  </w:r>
                </w:p>
                <w:p w14:paraId="6AF27699" w14:textId="77777777" w:rsidR="00B4663C" w:rsidRDefault="00B4663C" w:rsidP="00B4663C">
                  <w:pPr>
                    <w:spacing w:after="0" w:line="240" w:lineRule="auto"/>
                    <w:rPr>
                      <w:rFonts w:ascii="Cambria" w:hAnsi="Cambria" w:cs="Arial"/>
                      <w:b/>
                      <w:bCs/>
                      <w:color w:val="3B3E42"/>
                      <w:sz w:val="24"/>
                    </w:rPr>
                  </w:pPr>
                </w:p>
                <w:p w14:paraId="72BCC5A3" w14:textId="23EBAA96" w:rsidR="00B4663C" w:rsidRDefault="00B4663C" w:rsidP="00B4663C">
                  <w:pPr>
                    <w:spacing w:after="0" w:line="240" w:lineRule="auto"/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</w:pPr>
                  <w:r>
                    <w:rPr>
                      <w:rFonts w:ascii="Cambria" w:hAnsi="Cambria" w:cs="Arial"/>
                      <w:b/>
                      <w:bCs/>
                      <w:color w:val="3B3E42"/>
                      <w:sz w:val="24"/>
                    </w:rPr>
                    <w:t xml:space="preserve">Technologies: </w:t>
                  </w:r>
                  <w:r w:rsidRPr="00B4663C">
                    <w:rPr>
                      <w:rFonts w:ascii="Cambria" w:hAnsi="Cambria" w:cs="Arial"/>
                      <w:color w:val="3B3E42"/>
                      <w:sz w:val="24"/>
                    </w:rPr>
                    <w:t>AWS RedShift,</w:t>
                  </w:r>
                  <w:r>
                    <w:rPr>
                      <w:rFonts w:ascii="Cambria" w:hAnsi="Cambria" w:cs="Arial"/>
                      <w:b/>
                      <w:bCs/>
                      <w:color w:val="3B3E42"/>
                      <w:sz w:val="24"/>
                    </w:rPr>
                    <w:t xml:space="preserve"> </w:t>
                  </w:r>
                  <w:r w:rsidRPr="00B4663C">
                    <w:rPr>
                      <w:rFonts w:ascii="Cambria" w:hAnsi="Cambria" w:cs="Arial"/>
                      <w:color w:val="3B3E42"/>
                      <w:sz w:val="24"/>
                    </w:rPr>
                    <w:t>Tornado</w:t>
                  </w:r>
                  <w:r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  <w:t>Vectorwise</w:t>
                  </w:r>
                  <w:proofErr w:type="spellEnd"/>
                  <w:r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  <w:t>, Azure PaaS, Azure Open AI, Multithreading</w:t>
                  </w:r>
                </w:p>
              </w:tc>
            </w:tr>
          </w:tbl>
          <w:p w14:paraId="257E5A0D" w14:textId="77777777" w:rsidR="00B4663C" w:rsidRDefault="00B4663C" w:rsidP="002D44B0">
            <w:pPr>
              <w:spacing w:after="0" w:line="240" w:lineRule="auto"/>
              <w:rPr>
                <w:rFonts w:ascii="Cambria" w:hAnsi="Cambria" w:cs="Arial"/>
                <w:sz w:val="24"/>
                <w:szCs w:val="16"/>
                <w:lang w:val="en-IN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6A0" w:firstRow="1" w:lastRow="0" w:firstColumn="1" w:lastColumn="0" w:noHBand="1" w:noVBand="1"/>
            </w:tblPr>
            <w:tblGrid>
              <w:gridCol w:w="10241"/>
            </w:tblGrid>
            <w:tr w:rsidR="00FE4740" w:rsidRPr="00653C09" w14:paraId="6D3B57F2" w14:textId="77777777" w:rsidTr="00CE157A">
              <w:tc>
                <w:tcPr>
                  <w:tcW w:w="1024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CEBCD9A" w14:textId="77777777" w:rsidR="00FE4740" w:rsidRPr="00653C09" w:rsidRDefault="00FE4740" w:rsidP="00FE4740">
                  <w:pPr>
                    <w:spacing w:after="0" w:line="240" w:lineRule="auto"/>
                    <w:rPr>
                      <w:rFonts w:ascii="Cambria" w:hAnsi="Cambria" w:cs="Arial"/>
                      <w:b/>
                      <w:bCs/>
                      <w:color w:val="3B3E42"/>
                      <w:sz w:val="24"/>
                    </w:rPr>
                  </w:pPr>
                  <w:r>
                    <w:rPr>
                      <w:rFonts w:ascii="Cambria" w:hAnsi="Cambria" w:cs="Arial"/>
                      <w:b/>
                      <w:bCs/>
                      <w:color w:val="3B3E42"/>
                      <w:sz w:val="24"/>
                    </w:rPr>
                    <w:t>Microsoft</w:t>
                  </w:r>
                  <w:r w:rsidRPr="00653C09">
                    <w:rPr>
                      <w:rFonts w:ascii="Cambria" w:hAnsi="Cambria" w:cs="Arial"/>
                      <w:b/>
                      <w:bCs/>
                      <w:color w:val="3B3E42"/>
                      <w:sz w:val="24"/>
                    </w:rPr>
                    <w:t xml:space="preserve"> Projects</w:t>
                  </w:r>
                </w:p>
              </w:tc>
            </w:tr>
            <w:tr w:rsidR="00FE4740" w:rsidRPr="00653C09" w14:paraId="340F74AF" w14:textId="77777777" w:rsidTr="00CE157A">
              <w:trPr>
                <w:trHeight w:val="315"/>
              </w:trPr>
              <w:tc>
                <w:tcPr>
                  <w:tcW w:w="1024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3CD2C6BB" w14:textId="431E12B3" w:rsidR="0062062B" w:rsidRPr="008E6423" w:rsidRDefault="0062062B" w:rsidP="007D09CE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</w:pPr>
                  <w:r w:rsidRPr="008E6423"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  <w:t>Implemented</w:t>
                  </w:r>
                  <w:r w:rsidR="00FB4C7E" w:rsidRPr="008E6423"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  <w:t xml:space="preserve"> Enterprise Search using </w:t>
                  </w:r>
                  <w:r w:rsidRPr="008E6423"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  <w:t xml:space="preserve">Prompt Engineering </w:t>
                  </w:r>
                  <w:r w:rsidR="00FB4C7E" w:rsidRPr="008E6423"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  <w:t>which makes use of Semantic</w:t>
                  </w:r>
                  <w:r w:rsidRPr="008E6423"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  <w:t xml:space="preserve"> </w:t>
                  </w:r>
                  <w:r w:rsidR="00B4663C" w:rsidRPr="008E6423"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  <w:t>Kernel and</w:t>
                  </w:r>
                  <w:r w:rsidRPr="008E6423"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  <w:t xml:space="preserve"> harnessed Semantic Search and vector embedding capabilities of Cognitive Search to enhance information retrieval and analysis.</w:t>
                  </w:r>
                </w:p>
                <w:p w14:paraId="5C6232BA" w14:textId="77777777" w:rsidR="008E6423" w:rsidRPr="008E6423" w:rsidRDefault="008E6423" w:rsidP="008E6423">
                  <w:pPr>
                    <w:pStyle w:val="ListParagraph"/>
                    <w:spacing w:after="0" w:line="240" w:lineRule="auto"/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</w:pPr>
                </w:p>
                <w:p w14:paraId="46DBBF57" w14:textId="5C16CA33" w:rsidR="00E332B6" w:rsidRDefault="008E6423" w:rsidP="008E6423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</w:pPr>
                  <w:r w:rsidRPr="008E6423"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  <w:t>Designed and implemented Managed Identity, accelerating authentication performance for Azure Storage Account and Cosmos DB by 25%</w:t>
                  </w:r>
                  <w:r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  <w:t>.</w:t>
                  </w:r>
                </w:p>
                <w:p w14:paraId="62ED88FC" w14:textId="77777777" w:rsidR="008E6423" w:rsidRPr="008E6423" w:rsidRDefault="008E6423" w:rsidP="008E6423">
                  <w:pPr>
                    <w:pStyle w:val="ListParagraph"/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</w:pPr>
                </w:p>
                <w:p w14:paraId="4347B64F" w14:textId="0EE83734" w:rsidR="008E6423" w:rsidRDefault="008E6423" w:rsidP="008E6423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</w:pPr>
                  <w:r w:rsidRPr="008E6423"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  <w:t>Pioneered the creation of 100+ Car Services in the Microsoft Connected Vehicle Platform, leading to improved experience for 5 million registered cars</w:t>
                  </w:r>
                  <w:r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  <w:t xml:space="preserve">. </w:t>
                  </w:r>
                  <w:r w:rsidRPr="00E332B6"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  <w:t>The platform efficiently handled a high volume of 50 billion messages per month.</w:t>
                  </w:r>
                </w:p>
                <w:p w14:paraId="266BFC01" w14:textId="77777777" w:rsidR="008E6423" w:rsidRPr="008E6423" w:rsidRDefault="008E6423" w:rsidP="008E6423">
                  <w:pPr>
                    <w:pStyle w:val="ListParagraph"/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</w:pPr>
                </w:p>
                <w:p w14:paraId="7A86A329" w14:textId="77372567" w:rsidR="00E332B6" w:rsidRDefault="00E332B6" w:rsidP="000D6FFA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</w:pPr>
                  <w:r w:rsidRPr="006A430D"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  <w:t xml:space="preserve">Created an architecture for </w:t>
                  </w:r>
                  <w:r w:rsidR="00833D2B" w:rsidRPr="006A430D"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  <w:t xml:space="preserve">synchronizing Azure Budget’s data </w:t>
                  </w:r>
                  <w:r w:rsidR="006A430D" w:rsidRPr="006A430D"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  <w:t>between cross cloud</w:t>
                  </w:r>
                  <w:r w:rsidR="00833D2B" w:rsidRPr="006A430D"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  <w:t xml:space="preserve"> environment</w:t>
                  </w:r>
                  <w:r w:rsidR="006A430D"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  <w:t xml:space="preserve">s </w:t>
                  </w:r>
                  <w:r w:rsidR="00833D2B" w:rsidRPr="006A430D"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  <w:t xml:space="preserve">resulting in a </w:t>
                  </w:r>
                  <w:r w:rsidR="0086191B"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  <w:t>3</w:t>
                  </w:r>
                  <w:r w:rsidR="00833D2B" w:rsidRPr="006A430D"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  <w:t>0% reduction in data synchronization time</w:t>
                  </w:r>
                  <w:r w:rsidR="006A430D"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  <w:t>.</w:t>
                  </w:r>
                </w:p>
                <w:p w14:paraId="23A96393" w14:textId="77777777" w:rsidR="0086191B" w:rsidRPr="0086191B" w:rsidRDefault="0086191B" w:rsidP="0086191B">
                  <w:pPr>
                    <w:pStyle w:val="ListParagraph"/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</w:pPr>
                </w:p>
                <w:p w14:paraId="6732D1D9" w14:textId="26F889AB" w:rsidR="0086191B" w:rsidRDefault="0086191B" w:rsidP="00BD20F5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jc w:val="left"/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</w:pPr>
                  <w:r w:rsidRPr="0086191B"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  <w:t>Designed the digital platform architecture and user interface, leading to a 50% increase in the innovation pipeline for Independent Software Vendors (ISVs) and fostering a thriving IoT edge computing developer ecosystem.</w:t>
                  </w:r>
                </w:p>
                <w:p w14:paraId="52C8EF34" w14:textId="77777777" w:rsidR="001E19A4" w:rsidRDefault="001E19A4" w:rsidP="00A3387B">
                  <w:pPr>
                    <w:spacing w:after="0" w:line="240" w:lineRule="auto"/>
                    <w:rPr>
                      <w:rFonts w:ascii="Cambria" w:hAnsi="Cambria" w:cs="Arial"/>
                      <w:b/>
                      <w:bCs/>
                      <w:color w:val="3B3E42"/>
                      <w:sz w:val="24"/>
                    </w:rPr>
                  </w:pPr>
                </w:p>
                <w:p w14:paraId="27DF1403" w14:textId="1C3BFF54" w:rsidR="00FE4740" w:rsidRPr="00FA25D6" w:rsidRDefault="001E19A4" w:rsidP="002952DC">
                  <w:pPr>
                    <w:spacing w:after="0" w:line="240" w:lineRule="auto"/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</w:pPr>
                  <w:r w:rsidRPr="009E57BC">
                    <w:rPr>
                      <w:rFonts w:ascii="Cambria" w:hAnsi="Cambria" w:cs="Arial"/>
                      <w:b/>
                      <w:bCs/>
                      <w:color w:val="3B3E42"/>
                      <w:sz w:val="24"/>
                    </w:rPr>
                    <w:t>Technologies:</w:t>
                  </w:r>
                  <w:r w:rsidRPr="009E57BC">
                    <w:rPr>
                      <w:rFonts w:ascii="Cambria" w:hAnsi="Cambria" w:cs="Arial"/>
                      <w:color w:val="3B3E42"/>
                      <w:sz w:val="24"/>
                    </w:rPr>
                    <w:t xml:space="preserve"> </w:t>
                  </w:r>
                  <w:r w:rsidR="00FB4C7E" w:rsidRPr="009E57BC">
                    <w:rPr>
                      <w:rFonts w:ascii="Cambria" w:hAnsi="Cambria" w:cs="Arial"/>
                      <w:color w:val="3B3E42"/>
                      <w:sz w:val="24"/>
                    </w:rPr>
                    <w:t>OpenAI, Generative AI, Prompt Engineering, Semantic Kernel,</w:t>
                  </w:r>
                  <w:r w:rsidR="00FE4740" w:rsidRPr="009E57BC">
                    <w:rPr>
                      <w:rFonts w:ascii="Cambria" w:hAnsi="Cambria" w:cs="Arial"/>
                      <w:color w:val="3B3E42"/>
                      <w:sz w:val="24"/>
                    </w:rPr>
                    <w:t xml:space="preserve"> </w:t>
                  </w:r>
                  <w:r w:rsidR="00FB4C7E" w:rsidRPr="009E57BC">
                    <w:rPr>
                      <w:rFonts w:ascii="Cambria" w:hAnsi="Cambria" w:cs="Arial"/>
                      <w:color w:val="3B3E42"/>
                      <w:sz w:val="24"/>
                    </w:rPr>
                    <w:t>Azure Cognitive Search</w:t>
                  </w:r>
                  <w:r w:rsidR="008678F0" w:rsidRPr="009E57BC">
                    <w:rPr>
                      <w:rFonts w:ascii="Cambria" w:hAnsi="Cambria" w:cs="Arial"/>
                      <w:color w:val="3B3E42"/>
                      <w:sz w:val="24"/>
                    </w:rPr>
                    <w:t>,</w:t>
                  </w:r>
                  <w:r w:rsidRPr="009E57BC">
                    <w:rPr>
                      <w:rFonts w:ascii="Cambria" w:hAnsi="Cambria" w:cs="Arial"/>
                      <w:color w:val="3B3E42"/>
                      <w:sz w:val="24"/>
                    </w:rPr>
                    <w:t xml:space="preserve"> </w:t>
                  </w:r>
                  <w:r w:rsidR="008678F0" w:rsidRPr="009E57BC">
                    <w:rPr>
                      <w:rFonts w:ascii="Cambria" w:hAnsi="Cambria" w:cs="Arial"/>
                      <w:color w:val="3B3E42"/>
                      <w:sz w:val="24"/>
                    </w:rPr>
                    <w:t xml:space="preserve">Service Fabric, </w:t>
                  </w:r>
                  <w:r w:rsidR="00FB4C7E" w:rsidRPr="009E57BC">
                    <w:rPr>
                      <w:rFonts w:ascii="Cambria" w:hAnsi="Cambria" w:cs="Arial"/>
                      <w:color w:val="3B3E42"/>
                      <w:sz w:val="24"/>
                    </w:rPr>
                    <w:t>Azure Monitor,</w:t>
                  </w:r>
                  <w:r w:rsidR="002952DC">
                    <w:rPr>
                      <w:rFonts w:ascii="Cambria" w:hAnsi="Cambria" w:cs="Arial"/>
                      <w:color w:val="3B3E42"/>
                      <w:sz w:val="24"/>
                    </w:rPr>
                    <w:t xml:space="preserve"> </w:t>
                  </w:r>
                  <w:r w:rsidR="008678F0" w:rsidRPr="009E57BC">
                    <w:rPr>
                      <w:rFonts w:ascii="Cambria" w:hAnsi="Cambria" w:cs="Arial"/>
                      <w:color w:val="3B3E42"/>
                      <w:sz w:val="24"/>
                    </w:rPr>
                    <w:t>Managed</w:t>
                  </w:r>
                  <w:r w:rsidR="002952DC">
                    <w:rPr>
                      <w:rFonts w:ascii="Cambria" w:hAnsi="Cambria" w:cs="Arial"/>
                      <w:color w:val="3B3E42"/>
                      <w:sz w:val="24"/>
                    </w:rPr>
                    <w:t xml:space="preserve"> </w:t>
                  </w:r>
                  <w:r w:rsidR="008678F0" w:rsidRPr="009E57BC">
                    <w:rPr>
                      <w:rFonts w:ascii="Cambria" w:hAnsi="Cambria" w:cs="Arial"/>
                      <w:color w:val="3B3E42"/>
                      <w:sz w:val="24"/>
                    </w:rPr>
                    <w:t>Identity,</w:t>
                  </w:r>
                  <w:r w:rsidR="002952DC">
                    <w:rPr>
                      <w:rFonts w:ascii="Cambria" w:hAnsi="Cambria" w:cs="Arial"/>
                      <w:color w:val="3B3E42"/>
                      <w:sz w:val="24"/>
                    </w:rPr>
                    <w:t xml:space="preserve"> </w:t>
                  </w:r>
                  <w:r w:rsidR="008678F0" w:rsidRPr="009E57BC">
                    <w:rPr>
                      <w:rFonts w:ascii="Cambria" w:hAnsi="Cambria" w:cs="Arial"/>
                      <w:color w:val="3B3E42"/>
                      <w:sz w:val="24"/>
                    </w:rPr>
                    <w:t xml:space="preserve">API Management, </w:t>
                  </w:r>
                  <w:r w:rsidR="005A0E97" w:rsidRPr="009E57BC">
                    <w:rPr>
                      <w:rFonts w:ascii="Cambria" w:hAnsi="Cambria" w:cs="Arial"/>
                      <w:color w:val="3B3E42"/>
                      <w:sz w:val="24"/>
                    </w:rPr>
                    <w:t>Azure IoT, IoT Edge</w:t>
                  </w:r>
                </w:p>
              </w:tc>
            </w:tr>
          </w:tbl>
          <w:p w14:paraId="4FFC1CE3" w14:textId="77777777" w:rsidR="00015226" w:rsidRDefault="00015226" w:rsidP="002D44B0">
            <w:pPr>
              <w:spacing w:after="0" w:line="240" w:lineRule="auto"/>
              <w:rPr>
                <w:rFonts w:ascii="Cambria" w:hAnsi="Cambria" w:cs="Arial"/>
                <w:sz w:val="24"/>
                <w:szCs w:val="16"/>
                <w:lang w:val="en-IN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6A0" w:firstRow="1" w:lastRow="0" w:firstColumn="1" w:lastColumn="0" w:noHBand="1" w:noVBand="1"/>
            </w:tblPr>
            <w:tblGrid>
              <w:gridCol w:w="10241"/>
            </w:tblGrid>
            <w:tr w:rsidR="00F6565A" w:rsidRPr="00653C09" w14:paraId="447CE3CE" w14:textId="77777777" w:rsidTr="00CE157A">
              <w:tc>
                <w:tcPr>
                  <w:tcW w:w="1024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15ED1CF7" w14:textId="4C01FA18" w:rsidR="00F6565A" w:rsidRPr="00653C09" w:rsidRDefault="00807324" w:rsidP="00F6565A">
                  <w:pPr>
                    <w:spacing w:after="0" w:line="240" w:lineRule="auto"/>
                    <w:rPr>
                      <w:rFonts w:ascii="Cambria" w:hAnsi="Cambria" w:cs="Arial"/>
                      <w:b/>
                      <w:bCs/>
                      <w:color w:val="3B3E42"/>
                      <w:sz w:val="24"/>
                    </w:rPr>
                  </w:pPr>
                  <w:bookmarkStart w:id="0" w:name="OLE_LINK1"/>
                  <w:r>
                    <w:rPr>
                      <w:rFonts w:ascii="Cambria" w:hAnsi="Cambria" w:cs="Arial"/>
                      <w:b/>
                      <w:bCs/>
                      <w:color w:val="3B3E42"/>
                      <w:sz w:val="24"/>
                    </w:rPr>
                    <w:t xml:space="preserve">Other Important </w:t>
                  </w:r>
                  <w:r w:rsidR="00F6565A" w:rsidRPr="00653C09">
                    <w:rPr>
                      <w:rFonts w:ascii="Cambria" w:hAnsi="Cambria" w:cs="Arial"/>
                      <w:b/>
                      <w:bCs/>
                      <w:color w:val="3B3E42"/>
                      <w:sz w:val="24"/>
                    </w:rPr>
                    <w:t>Projects</w:t>
                  </w:r>
                </w:p>
              </w:tc>
            </w:tr>
            <w:tr w:rsidR="00F6565A" w:rsidRPr="00653C09" w14:paraId="61A363A8" w14:textId="77777777" w:rsidTr="00CE157A">
              <w:trPr>
                <w:trHeight w:val="315"/>
              </w:trPr>
              <w:tc>
                <w:tcPr>
                  <w:tcW w:w="1024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2F6316C6" w14:textId="27E1D3D6" w:rsidR="00921416" w:rsidRPr="00921416" w:rsidRDefault="00921416" w:rsidP="00807324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Cambria" w:hAnsi="Cambria" w:cs="Arial"/>
                      <w:color w:val="3B3E42"/>
                      <w:sz w:val="24"/>
                    </w:rPr>
                  </w:pPr>
                  <w:r w:rsidRPr="00921416">
                    <w:rPr>
                      <w:rFonts w:ascii="Cambria" w:hAnsi="Cambria" w:cs="Arial"/>
                      <w:color w:val="3B3E42"/>
                      <w:sz w:val="24"/>
                    </w:rPr>
                    <w:t>Engineered an innovative search algorithm that empowered users to efficiently filter and discover job postings based on location, industry, and experience level</w:t>
                  </w:r>
                  <w:r>
                    <w:rPr>
                      <w:rFonts w:ascii="Cambria" w:hAnsi="Cambria" w:cs="Arial"/>
                      <w:color w:val="3B3E42"/>
                      <w:sz w:val="24"/>
                    </w:rPr>
                    <w:t>.</w:t>
                  </w:r>
                  <w:r w:rsidRPr="00921416">
                    <w:rPr>
                      <w:rFonts w:ascii="Cambria" w:hAnsi="Cambria" w:cs="Arial"/>
                      <w:color w:val="3B3E42"/>
                      <w:sz w:val="24"/>
                    </w:rPr>
                    <w:t xml:space="preserve"> </w:t>
                  </w:r>
                  <w:r>
                    <w:rPr>
                      <w:rFonts w:ascii="Cambria" w:hAnsi="Cambria" w:cs="Arial"/>
                      <w:color w:val="3B3E42"/>
                      <w:sz w:val="24"/>
                    </w:rPr>
                    <w:t>This</w:t>
                  </w:r>
                  <w:r w:rsidRPr="00921416">
                    <w:rPr>
                      <w:rFonts w:ascii="Cambria" w:hAnsi="Cambria" w:cs="Arial"/>
                      <w:color w:val="3B3E42"/>
                      <w:sz w:val="24"/>
                    </w:rPr>
                    <w:t xml:space="preserve"> contributed to a substantial 30% increase in user engagement, elevating overall user </w:t>
                  </w:r>
                  <w:r>
                    <w:rPr>
                      <w:rFonts w:ascii="Cambria" w:hAnsi="Cambria" w:cs="Arial"/>
                      <w:color w:val="3B3E42"/>
                      <w:sz w:val="24"/>
                    </w:rPr>
                    <w:t>experience.</w:t>
                  </w:r>
                </w:p>
                <w:p w14:paraId="68203A84" w14:textId="77777777" w:rsidR="007B639B" w:rsidRPr="00DB16F0" w:rsidRDefault="007B639B" w:rsidP="007B639B">
                  <w:pPr>
                    <w:pStyle w:val="ListParagraph"/>
                    <w:spacing w:after="0" w:line="240" w:lineRule="auto"/>
                    <w:rPr>
                      <w:rFonts w:ascii="Cambria" w:hAnsi="Cambria" w:cs="Arial"/>
                      <w:b/>
                      <w:bCs/>
                      <w:color w:val="3B3E42"/>
                      <w:sz w:val="24"/>
                      <w:u w:val="single"/>
                    </w:rPr>
                  </w:pPr>
                </w:p>
                <w:p w14:paraId="0E8ADE69" w14:textId="73D1CF68" w:rsidR="00A31AD9" w:rsidRPr="00807324" w:rsidRDefault="00285184" w:rsidP="00807324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jc w:val="left"/>
                    <w:rPr>
                      <w:rFonts w:ascii="Cambria" w:hAnsi="Cambria" w:cs="Arial"/>
                      <w:b/>
                      <w:bCs/>
                      <w:color w:val="3B3E42"/>
                      <w:sz w:val="24"/>
                    </w:rPr>
                  </w:pPr>
                  <w:r w:rsidRPr="002952DC">
                    <w:rPr>
                      <w:rFonts w:ascii="Cambria" w:hAnsi="Cambria" w:cs="Arial"/>
                      <w:color w:val="3B3E42"/>
                      <w:sz w:val="24"/>
                    </w:rPr>
                    <w:t>Developed a robust, scalable job feed processing</w:t>
                  </w:r>
                  <w:r w:rsidR="00DB16F0">
                    <w:t xml:space="preserve"> </w:t>
                  </w:r>
                  <w:r w:rsidR="00DB16F0" w:rsidRPr="002952DC">
                    <w:rPr>
                      <w:rFonts w:ascii="Cambria" w:hAnsi="Cambria" w:cs="Arial"/>
                      <w:color w:val="3B3E42"/>
                      <w:sz w:val="24"/>
                    </w:rPr>
                    <w:t>system that consistently handles over 1 million job listings daily with exceptional fault tolerance and reliability.</w:t>
                  </w:r>
                  <w:r w:rsidRPr="002952DC">
                    <w:rPr>
                      <w:rFonts w:ascii="Cambria" w:hAnsi="Cambria" w:cs="Arial"/>
                      <w:color w:val="3B3E42"/>
                      <w:sz w:val="24"/>
                    </w:rPr>
                    <w:t xml:space="preserve"> </w:t>
                  </w:r>
                </w:p>
                <w:p w14:paraId="74F72EB1" w14:textId="77777777" w:rsidR="00807324" w:rsidRPr="00807324" w:rsidRDefault="00807324" w:rsidP="00807324">
                  <w:pPr>
                    <w:pStyle w:val="ListParagraph"/>
                    <w:rPr>
                      <w:rFonts w:ascii="Cambria" w:hAnsi="Cambria" w:cs="Arial"/>
                      <w:b/>
                      <w:bCs/>
                      <w:color w:val="3B3E42"/>
                      <w:sz w:val="24"/>
                    </w:rPr>
                  </w:pPr>
                </w:p>
                <w:p w14:paraId="0C8F9C6A" w14:textId="77777777" w:rsidR="00807324" w:rsidRDefault="00807324" w:rsidP="00807324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</w:pPr>
                  <w:r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  <w:t>Developed a background batch processing job that automated the posting of player ratings, processing over 10,000 records per hour, resulting in an 80% reduction in manual effort.</w:t>
                  </w:r>
                </w:p>
                <w:p w14:paraId="7C7058FC" w14:textId="77777777" w:rsidR="00807324" w:rsidRDefault="00807324" w:rsidP="00807324">
                  <w:pPr>
                    <w:pStyle w:val="ListParagraph"/>
                    <w:spacing w:after="0" w:line="240" w:lineRule="auto"/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</w:pPr>
                </w:p>
                <w:p w14:paraId="7D12B604" w14:textId="04BBAF5A" w:rsidR="00807324" w:rsidRPr="00807324" w:rsidRDefault="00807324" w:rsidP="00807324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jc w:val="left"/>
                    <w:rPr>
                      <w:rFonts w:ascii="Cambria" w:hAnsi="Cambria" w:cs="Arial"/>
                      <w:b/>
                      <w:bCs/>
                      <w:color w:val="3B3E42"/>
                      <w:sz w:val="24"/>
                    </w:rPr>
                  </w:pPr>
                  <w:r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  <w:t>Designed and developed an application to create and update checksums for all accounts and transactions, providing a crucial function in ensuring data integrity.</w:t>
                  </w:r>
                </w:p>
                <w:p w14:paraId="2EF5D2A7" w14:textId="77777777" w:rsidR="00807324" w:rsidRPr="00807324" w:rsidRDefault="00807324" w:rsidP="00807324">
                  <w:pPr>
                    <w:pStyle w:val="ListParagraph"/>
                    <w:rPr>
                      <w:rFonts w:ascii="Cambria" w:hAnsi="Cambria" w:cs="Arial"/>
                      <w:b/>
                      <w:bCs/>
                      <w:color w:val="3B3E42"/>
                      <w:sz w:val="24"/>
                    </w:rPr>
                  </w:pPr>
                </w:p>
                <w:p w14:paraId="2C355114" w14:textId="40D8C62A" w:rsidR="00807324" w:rsidRPr="00807324" w:rsidRDefault="00807324" w:rsidP="00803CFF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jc w:val="left"/>
                    <w:rPr>
                      <w:rFonts w:ascii="Cambria" w:hAnsi="Cambria" w:cs="Arial"/>
                      <w:b/>
                      <w:bCs/>
                      <w:color w:val="3B3E42"/>
                      <w:sz w:val="24"/>
                    </w:rPr>
                  </w:pPr>
                  <w:r w:rsidRPr="00807324"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  <w:t>Pioneered a responsive and automated Dashboard, leading to a 20% increase in data accessibility, empowering stakeholders to make informed data-driven decisions.</w:t>
                  </w:r>
                </w:p>
                <w:p w14:paraId="573716B1" w14:textId="77777777" w:rsidR="00807324" w:rsidRPr="00807324" w:rsidRDefault="00807324" w:rsidP="00807324">
                  <w:pPr>
                    <w:spacing w:after="0" w:line="240" w:lineRule="auto"/>
                    <w:jc w:val="left"/>
                    <w:rPr>
                      <w:rFonts w:ascii="Cambria" w:hAnsi="Cambria" w:cs="Arial"/>
                      <w:b/>
                      <w:bCs/>
                      <w:color w:val="3B3E42"/>
                      <w:sz w:val="24"/>
                    </w:rPr>
                  </w:pPr>
                </w:p>
                <w:p w14:paraId="6D6BF503" w14:textId="686D37D5" w:rsidR="00F6565A" w:rsidRPr="00DB16F0" w:rsidRDefault="00807324" w:rsidP="00807324">
                  <w:pPr>
                    <w:spacing w:after="0" w:line="240" w:lineRule="auto"/>
                    <w:jc w:val="left"/>
                    <w:rPr>
                      <w:rFonts w:ascii="Cambria" w:hAnsi="Cambria" w:cs="Arial"/>
                      <w:b/>
                      <w:bCs/>
                      <w:color w:val="3B3E42"/>
                      <w:sz w:val="24"/>
                      <w:u w:val="single"/>
                    </w:rPr>
                  </w:pPr>
                  <w:r>
                    <w:rPr>
                      <w:rFonts w:ascii="Cambria" w:hAnsi="Cambria" w:cs="Arial"/>
                      <w:b/>
                      <w:bCs/>
                      <w:color w:val="3B3E42"/>
                      <w:sz w:val="24"/>
                    </w:rPr>
                    <w:t xml:space="preserve">Technologies: </w:t>
                  </w:r>
                  <w:r>
                    <w:rPr>
                      <w:rFonts w:ascii="Cambria" w:hAnsi="Cambria" w:cs="Arial"/>
                      <w:color w:val="3B3E42"/>
                      <w:sz w:val="24"/>
                    </w:rPr>
                    <w:t>.Net</w:t>
                  </w:r>
                  <w:r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  <w:t xml:space="preserve"> Core, Azure PaaS, Microservices, Serverless Computing, OAuth, </w:t>
                  </w:r>
                  <w:proofErr w:type="spellStart"/>
                  <w:r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  <w:t>Solr</w:t>
                  </w:r>
                  <w:proofErr w:type="spellEnd"/>
                  <w:r>
                    <w:rPr>
                      <w:rFonts w:ascii="Cambria" w:hAnsi="Cambria" w:cs="Arial"/>
                      <w:bCs/>
                      <w:color w:val="3B3E42"/>
                      <w:sz w:val="24"/>
                    </w:rPr>
                    <w:t>, Angular, .Net Framework 4.5, MVC, Web API, SOAP, Identity Server, Angular, SQL Server, Net Framework, Asp.Net, WCF, Entity Framework, LINQ, HTML/CSS, JavaScript</w:t>
                  </w:r>
                </w:p>
              </w:tc>
            </w:tr>
            <w:bookmarkEnd w:id="0"/>
          </w:tbl>
          <w:p w14:paraId="54330FB4" w14:textId="77777777" w:rsidR="00FE4740" w:rsidRDefault="00FE4740" w:rsidP="002D44B0">
            <w:pPr>
              <w:spacing w:after="0" w:line="240" w:lineRule="auto"/>
              <w:rPr>
                <w:rFonts w:ascii="Cambria" w:hAnsi="Cambria" w:cs="Arial"/>
                <w:sz w:val="24"/>
                <w:szCs w:val="16"/>
              </w:rPr>
            </w:pPr>
          </w:p>
          <w:p w14:paraId="2D1C4D9B" w14:textId="77777777" w:rsidR="00F6565A" w:rsidRPr="00653C09" w:rsidRDefault="00F6565A" w:rsidP="00AC651D">
            <w:pPr>
              <w:pStyle w:val="NoSpacing"/>
              <w:rPr>
                <w:rFonts w:ascii="Cambria" w:hAnsi="Cambria"/>
                <w:sz w:val="24"/>
              </w:rPr>
            </w:pPr>
          </w:p>
        </w:tc>
      </w:tr>
    </w:tbl>
    <w:p w14:paraId="1390AF7E" w14:textId="77777777" w:rsidR="006B4586" w:rsidRPr="00653C09" w:rsidRDefault="006B4586" w:rsidP="006A1961">
      <w:pPr>
        <w:spacing w:before="120" w:after="120"/>
        <w:rPr>
          <w:rFonts w:ascii="Cambria" w:hAnsi="Cambria"/>
          <w:vanish/>
          <w:sz w:val="24"/>
        </w:rPr>
      </w:pPr>
    </w:p>
    <w:sectPr w:rsidR="006B4586" w:rsidRPr="00653C09" w:rsidSect="00501AE4">
      <w:type w:val="continuous"/>
      <w:pgSz w:w="11906" w:h="16838"/>
      <w:pgMar w:top="289" w:right="720" w:bottom="720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69B5"/>
    <w:multiLevelType w:val="hybridMultilevel"/>
    <w:tmpl w:val="01C64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71A38"/>
    <w:multiLevelType w:val="hybridMultilevel"/>
    <w:tmpl w:val="217E65BE"/>
    <w:lvl w:ilvl="0" w:tplc="5A26EA46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D3DC2"/>
    <w:multiLevelType w:val="hybridMultilevel"/>
    <w:tmpl w:val="1E2848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F0268"/>
    <w:multiLevelType w:val="hybridMultilevel"/>
    <w:tmpl w:val="02F25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37CDD"/>
    <w:multiLevelType w:val="hybridMultilevel"/>
    <w:tmpl w:val="6E36A354"/>
    <w:lvl w:ilvl="0" w:tplc="5A26EA46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56882"/>
    <w:multiLevelType w:val="hybridMultilevel"/>
    <w:tmpl w:val="0E2E781C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927197"/>
    <w:multiLevelType w:val="hybridMultilevel"/>
    <w:tmpl w:val="2550E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34513"/>
    <w:multiLevelType w:val="hybridMultilevel"/>
    <w:tmpl w:val="915840D2"/>
    <w:lvl w:ilvl="0" w:tplc="292E32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0030E"/>
    <w:multiLevelType w:val="hybridMultilevel"/>
    <w:tmpl w:val="D15EB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563C50"/>
    <w:multiLevelType w:val="hybridMultilevel"/>
    <w:tmpl w:val="27A0AB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672F40"/>
    <w:multiLevelType w:val="hybridMultilevel"/>
    <w:tmpl w:val="058646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0262EE"/>
    <w:multiLevelType w:val="hybridMultilevel"/>
    <w:tmpl w:val="8A98742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FA641E"/>
    <w:multiLevelType w:val="hybridMultilevel"/>
    <w:tmpl w:val="4FF849D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202809"/>
    <w:multiLevelType w:val="hybridMultilevel"/>
    <w:tmpl w:val="95C05424"/>
    <w:lvl w:ilvl="0" w:tplc="96A0DF2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FB07A2"/>
    <w:multiLevelType w:val="hybridMultilevel"/>
    <w:tmpl w:val="7D964B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CE3D81"/>
    <w:multiLevelType w:val="hybridMultilevel"/>
    <w:tmpl w:val="82BA7CF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9E45AB"/>
    <w:multiLevelType w:val="hybridMultilevel"/>
    <w:tmpl w:val="FC9C91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D0A10"/>
    <w:multiLevelType w:val="hybridMultilevel"/>
    <w:tmpl w:val="3F0641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096C93"/>
    <w:multiLevelType w:val="hybridMultilevel"/>
    <w:tmpl w:val="05283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B4548F3"/>
    <w:multiLevelType w:val="hybridMultilevel"/>
    <w:tmpl w:val="B46AC7F6"/>
    <w:lvl w:ilvl="0" w:tplc="5A26EA46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7B330B"/>
    <w:multiLevelType w:val="hybridMultilevel"/>
    <w:tmpl w:val="E4BEC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0C01DE3"/>
    <w:multiLevelType w:val="hybridMultilevel"/>
    <w:tmpl w:val="A3EAF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067DFC"/>
    <w:multiLevelType w:val="hybridMultilevel"/>
    <w:tmpl w:val="F30A4A30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DDD3786"/>
    <w:multiLevelType w:val="hybridMultilevel"/>
    <w:tmpl w:val="A3EAF5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5033F"/>
    <w:multiLevelType w:val="hybridMultilevel"/>
    <w:tmpl w:val="59B84EFA"/>
    <w:lvl w:ilvl="0" w:tplc="494A17F2">
      <w:start w:val="1"/>
      <w:numFmt w:val="decimal"/>
      <w:lvlText w:val="%1."/>
      <w:lvlJc w:val="left"/>
      <w:pPr>
        <w:ind w:left="720" w:hanging="360"/>
      </w:pPr>
      <w:rPr>
        <w:rFonts w:ascii="Cambria" w:eastAsia="MS PMincho" w:hAnsi="Cambria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004DB4"/>
    <w:multiLevelType w:val="hybridMultilevel"/>
    <w:tmpl w:val="2E340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AEA60CC"/>
    <w:multiLevelType w:val="hybridMultilevel"/>
    <w:tmpl w:val="9B9E6286"/>
    <w:lvl w:ilvl="0" w:tplc="5A26EA46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AC7A82"/>
    <w:multiLevelType w:val="hybridMultilevel"/>
    <w:tmpl w:val="1AD009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C362607"/>
    <w:multiLevelType w:val="hybridMultilevel"/>
    <w:tmpl w:val="52981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2C429D8"/>
    <w:multiLevelType w:val="hybridMultilevel"/>
    <w:tmpl w:val="C778E6F0"/>
    <w:lvl w:ilvl="0" w:tplc="DD8A847A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C56143"/>
    <w:multiLevelType w:val="hybridMultilevel"/>
    <w:tmpl w:val="CE009688"/>
    <w:lvl w:ilvl="0" w:tplc="494A17F2">
      <w:start w:val="1"/>
      <w:numFmt w:val="decimal"/>
      <w:lvlText w:val="%1."/>
      <w:lvlJc w:val="left"/>
      <w:pPr>
        <w:ind w:left="720" w:hanging="360"/>
      </w:pPr>
      <w:rPr>
        <w:rFonts w:ascii="Cambria" w:eastAsia="MS PMincho" w:hAnsi="Cambria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C20072"/>
    <w:multiLevelType w:val="hybridMultilevel"/>
    <w:tmpl w:val="EB443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E7779B"/>
    <w:multiLevelType w:val="hybridMultilevel"/>
    <w:tmpl w:val="B11E5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AE423F"/>
    <w:multiLevelType w:val="hybridMultilevel"/>
    <w:tmpl w:val="66565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892098">
    <w:abstractNumId w:val="4"/>
  </w:num>
  <w:num w:numId="2" w16cid:durableId="2095130419">
    <w:abstractNumId w:val="2"/>
  </w:num>
  <w:num w:numId="3" w16cid:durableId="78408862">
    <w:abstractNumId w:val="9"/>
  </w:num>
  <w:num w:numId="4" w16cid:durableId="463279477">
    <w:abstractNumId w:val="12"/>
  </w:num>
  <w:num w:numId="5" w16cid:durableId="125590238">
    <w:abstractNumId w:val="29"/>
  </w:num>
  <w:num w:numId="6" w16cid:durableId="1666665642">
    <w:abstractNumId w:val="11"/>
  </w:num>
  <w:num w:numId="7" w16cid:durableId="1361935490">
    <w:abstractNumId w:val="13"/>
  </w:num>
  <w:num w:numId="8" w16cid:durableId="1326976719">
    <w:abstractNumId w:val="5"/>
  </w:num>
  <w:num w:numId="9" w16cid:durableId="1671056592">
    <w:abstractNumId w:val="15"/>
  </w:num>
  <w:num w:numId="10" w16cid:durableId="397477203">
    <w:abstractNumId w:val="1"/>
  </w:num>
  <w:num w:numId="11" w16cid:durableId="1979022932">
    <w:abstractNumId w:val="26"/>
  </w:num>
  <w:num w:numId="12" w16cid:durableId="636834728">
    <w:abstractNumId w:val="0"/>
  </w:num>
  <w:num w:numId="13" w16cid:durableId="398023767">
    <w:abstractNumId w:val="19"/>
  </w:num>
  <w:num w:numId="14" w16cid:durableId="1467164060">
    <w:abstractNumId w:val="22"/>
  </w:num>
  <w:num w:numId="15" w16cid:durableId="1064530468">
    <w:abstractNumId w:val="30"/>
  </w:num>
  <w:num w:numId="16" w16cid:durableId="593979997">
    <w:abstractNumId w:val="20"/>
  </w:num>
  <w:num w:numId="17" w16cid:durableId="1029835641">
    <w:abstractNumId w:val="24"/>
  </w:num>
  <w:num w:numId="18" w16cid:durableId="2147120653">
    <w:abstractNumId w:val="7"/>
  </w:num>
  <w:num w:numId="19" w16cid:durableId="1231963936">
    <w:abstractNumId w:val="25"/>
  </w:num>
  <w:num w:numId="20" w16cid:durableId="1197348566">
    <w:abstractNumId w:val="17"/>
  </w:num>
  <w:num w:numId="21" w16cid:durableId="1098988984">
    <w:abstractNumId w:val="28"/>
  </w:num>
  <w:num w:numId="22" w16cid:durableId="321203965">
    <w:abstractNumId w:val="27"/>
  </w:num>
  <w:num w:numId="23" w16cid:durableId="1911890046">
    <w:abstractNumId w:val="18"/>
  </w:num>
  <w:num w:numId="24" w16cid:durableId="2121610351">
    <w:abstractNumId w:val="16"/>
  </w:num>
  <w:num w:numId="25" w16cid:durableId="1840651133">
    <w:abstractNumId w:val="21"/>
  </w:num>
  <w:num w:numId="26" w16cid:durableId="738132911">
    <w:abstractNumId w:val="32"/>
  </w:num>
  <w:num w:numId="27" w16cid:durableId="1833763449">
    <w:abstractNumId w:val="10"/>
  </w:num>
  <w:num w:numId="28" w16cid:durableId="1368525117">
    <w:abstractNumId w:val="23"/>
  </w:num>
  <w:num w:numId="29" w16cid:durableId="537595561">
    <w:abstractNumId w:val="14"/>
  </w:num>
  <w:num w:numId="30" w16cid:durableId="1155100672">
    <w:abstractNumId w:val="33"/>
  </w:num>
  <w:num w:numId="31" w16cid:durableId="478764248">
    <w:abstractNumId w:val="6"/>
  </w:num>
  <w:num w:numId="32" w16cid:durableId="1465735137">
    <w:abstractNumId w:val="8"/>
  </w:num>
  <w:num w:numId="33" w16cid:durableId="931353815">
    <w:abstractNumId w:val="31"/>
  </w:num>
  <w:num w:numId="34" w16cid:durableId="1009454994">
    <w:abstractNumId w:val="3"/>
  </w:num>
  <w:num w:numId="35" w16cid:durableId="448823218">
    <w:abstractNumId w:val="6"/>
  </w:num>
  <w:num w:numId="36" w16cid:durableId="836581437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187"/>
    <w:rsid w:val="00000AA2"/>
    <w:rsid w:val="00003E58"/>
    <w:rsid w:val="000043D6"/>
    <w:rsid w:val="00004A72"/>
    <w:rsid w:val="0000533A"/>
    <w:rsid w:val="00011774"/>
    <w:rsid w:val="00013D24"/>
    <w:rsid w:val="00015226"/>
    <w:rsid w:val="0001679A"/>
    <w:rsid w:val="000167E3"/>
    <w:rsid w:val="000171A8"/>
    <w:rsid w:val="00020699"/>
    <w:rsid w:val="00024733"/>
    <w:rsid w:val="00025898"/>
    <w:rsid w:val="00025C77"/>
    <w:rsid w:val="0002634A"/>
    <w:rsid w:val="00033238"/>
    <w:rsid w:val="00033EFB"/>
    <w:rsid w:val="000407CD"/>
    <w:rsid w:val="00040954"/>
    <w:rsid w:val="0004299E"/>
    <w:rsid w:val="00043A7D"/>
    <w:rsid w:val="00043CC5"/>
    <w:rsid w:val="00043EF7"/>
    <w:rsid w:val="00044C97"/>
    <w:rsid w:val="0004593E"/>
    <w:rsid w:val="0004732D"/>
    <w:rsid w:val="00050294"/>
    <w:rsid w:val="000512D1"/>
    <w:rsid w:val="00053F06"/>
    <w:rsid w:val="00054D35"/>
    <w:rsid w:val="00056FB9"/>
    <w:rsid w:val="0006046D"/>
    <w:rsid w:val="00061420"/>
    <w:rsid w:val="00061467"/>
    <w:rsid w:val="00061815"/>
    <w:rsid w:val="00062AD3"/>
    <w:rsid w:val="00062C8D"/>
    <w:rsid w:val="00063D80"/>
    <w:rsid w:val="000662AD"/>
    <w:rsid w:val="00070BFC"/>
    <w:rsid w:val="000711F9"/>
    <w:rsid w:val="00071A84"/>
    <w:rsid w:val="0007533B"/>
    <w:rsid w:val="00075AB8"/>
    <w:rsid w:val="00076183"/>
    <w:rsid w:val="000764CF"/>
    <w:rsid w:val="00076E7F"/>
    <w:rsid w:val="000779A4"/>
    <w:rsid w:val="000830D4"/>
    <w:rsid w:val="00083491"/>
    <w:rsid w:val="000875FC"/>
    <w:rsid w:val="000904DF"/>
    <w:rsid w:val="00092FC0"/>
    <w:rsid w:val="00094C28"/>
    <w:rsid w:val="000A569C"/>
    <w:rsid w:val="000A5C3E"/>
    <w:rsid w:val="000A68A8"/>
    <w:rsid w:val="000A7BAD"/>
    <w:rsid w:val="000A7BAE"/>
    <w:rsid w:val="000B41B8"/>
    <w:rsid w:val="000B5444"/>
    <w:rsid w:val="000C1825"/>
    <w:rsid w:val="000C426C"/>
    <w:rsid w:val="000C4EB8"/>
    <w:rsid w:val="000C52A1"/>
    <w:rsid w:val="000D0D0C"/>
    <w:rsid w:val="000D17B7"/>
    <w:rsid w:val="000D5767"/>
    <w:rsid w:val="000D7641"/>
    <w:rsid w:val="000D7713"/>
    <w:rsid w:val="000E0F8E"/>
    <w:rsid w:val="000E154E"/>
    <w:rsid w:val="000E248D"/>
    <w:rsid w:val="000E3A0C"/>
    <w:rsid w:val="000E577C"/>
    <w:rsid w:val="000E727F"/>
    <w:rsid w:val="000F23B5"/>
    <w:rsid w:val="000F43B0"/>
    <w:rsid w:val="000F7391"/>
    <w:rsid w:val="00102F85"/>
    <w:rsid w:val="0010340F"/>
    <w:rsid w:val="00105D89"/>
    <w:rsid w:val="00105EC1"/>
    <w:rsid w:val="001142E6"/>
    <w:rsid w:val="00114364"/>
    <w:rsid w:val="00114FEA"/>
    <w:rsid w:val="001150BF"/>
    <w:rsid w:val="00115A8C"/>
    <w:rsid w:val="0012013D"/>
    <w:rsid w:val="001211DC"/>
    <w:rsid w:val="00122C3A"/>
    <w:rsid w:val="00124002"/>
    <w:rsid w:val="0012552D"/>
    <w:rsid w:val="00127F6D"/>
    <w:rsid w:val="00130370"/>
    <w:rsid w:val="001318A5"/>
    <w:rsid w:val="0013331B"/>
    <w:rsid w:val="001359FB"/>
    <w:rsid w:val="00135C77"/>
    <w:rsid w:val="00137124"/>
    <w:rsid w:val="0013718F"/>
    <w:rsid w:val="001373AF"/>
    <w:rsid w:val="001401D5"/>
    <w:rsid w:val="00142904"/>
    <w:rsid w:val="00143911"/>
    <w:rsid w:val="00144844"/>
    <w:rsid w:val="00145FCB"/>
    <w:rsid w:val="001555C7"/>
    <w:rsid w:val="00157B50"/>
    <w:rsid w:val="001617A3"/>
    <w:rsid w:val="0017097D"/>
    <w:rsid w:val="00174B0C"/>
    <w:rsid w:val="00176175"/>
    <w:rsid w:val="001779D2"/>
    <w:rsid w:val="00180C7B"/>
    <w:rsid w:val="00181240"/>
    <w:rsid w:val="0018154E"/>
    <w:rsid w:val="001816B3"/>
    <w:rsid w:val="00183781"/>
    <w:rsid w:val="00183F73"/>
    <w:rsid w:val="00187E75"/>
    <w:rsid w:val="00190610"/>
    <w:rsid w:val="00191BE5"/>
    <w:rsid w:val="00193FB5"/>
    <w:rsid w:val="00194A73"/>
    <w:rsid w:val="00195FC6"/>
    <w:rsid w:val="001968C0"/>
    <w:rsid w:val="00196A97"/>
    <w:rsid w:val="001A31D5"/>
    <w:rsid w:val="001A33EE"/>
    <w:rsid w:val="001A4A82"/>
    <w:rsid w:val="001A5032"/>
    <w:rsid w:val="001A6381"/>
    <w:rsid w:val="001B0928"/>
    <w:rsid w:val="001B0A16"/>
    <w:rsid w:val="001B161A"/>
    <w:rsid w:val="001B1B3C"/>
    <w:rsid w:val="001B2CBC"/>
    <w:rsid w:val="001B3DDF"/>
    <w:rsid w:val="001B4C7E"/>
    <w:rsid w:val="001B4E4B"/>
    <w:rsid w:val="001B4F01"/>
    <w:rsid w:val="001B6A66"/>
    <w:rsid w:val="001C0DE2"/>
    <w:rsid w:val="001C2385"/>
    <w:rsid w:val="001C368C"/>
    <w:rsid w:val="001C3DD9"/>
    <w:rsid w:val="001C606A"/>
    <w:rsid w:val="001C6EFF"/>
    <w:rsid w:val="001D0679"/>
    <w:rsid w:val="001D093A"/>
    <w:rsid w:val="001D0FD6"/>
    <w:rsid w:val="001D1977"/>
    <w:rsid w:val="001D1D8C"/>
    <w:rsid w:val="001D28F1"/>
    <w:rsid w:val="001D3692"/>
    <w:rsid w:val="001D5BBA"/>
    <w:rsid w:val="001D60F1"/>
    <w:rsid w:val="001D7568"/>
    <w:rsid w:val="001E0256"/>
    <w:rsid w:val="001E139A"/>
    <w:rsid w:val="001E19A4"/>
    <w:rsid w:val="001E1D24"/>
    <w:rsid w:val="001F2310"/>
    <w:rsid w:val="001F291B"/>
    <w:rsid w:val="001F338B"/>
    <w:rsid w:val="001F6297"/>
    <w:rsid w:val="0020180C"/>
    <w:rsid w:val="002025D4"/>
    <w:rsid w:val="00206220"/>
    <w:rsid w:val="00206B99"/>
    <w:rsid w:val="002103EC"/>
    <w:rsid w:val="00212D2D"/>
    <w:rsid w:val="00215B45"/>
    <w:rsid w:val="00221F0F"/>
    <w:rsid w:val="00224A8C"/>
    <w:rsid w:val="00227D25"/>
    <w:rsid w:val="002312A6"/>
    <w:rsid w:val="0023414C"/>
    <w:rsid w:val="00234A78"/>
    <w:rsid w:val="00235215"/>
    <w:rsid w:val="00236A40"/>
    <w:rsid w:val="0024003A"/>
    <w:rsid w:val="0024460D"/>
    <w:rsid w:val="00245506"/>
    <w:rsid w:val="00253FEE"/>
    <w:rsid w:val="002548EA"/>
    <w:rsid w:val="00256381"/>
    <w:rsid w:val="00260798"/>
    <w:rsid w:val="002669D3"/>
    <w:rsid w:val="00266EDA"/>
    <w:rsid w:val="002671DF"/>
    <w:rsid w:val="002671F7"/>
    <w:rsid w:val="00270E38"/>
    <w:rsid w:val="00271FCB"/>
    <w:rsid w:val="0027571A"/>
    <w:rsid w:val="00280C37"/>
    <w:rsid w:val="002810C2"/>
    <w:rsid w:val="002816B7"/>
    <w:rsid w:val="00281CDF"/>
    <w:rsid w:val="00282362"/>
    <w:rsid w:val="00285184"/>
    <w:rsid w:val="002855BE"/>
    <w:rsid w:val="00286E4C"/>
    <w:rsid w:val="002914CD"/>
    <w:rsid w:val="002934AD"/>
    <w:rsid w:val="00293AA3"/>
    <w:rsid w:val="002952DC"/>
    <w:rsid w:val="002A30E7"/>
    <w:rsid w:val="002A441A"/>
    <w:rsid w:val="002A49AF"/>
    <w:rsid w:val="002A7784"/>
    <w:rsid w:val="002B0953"/>
    <w:rsid w:val="002B0C89"/>
    <w:rsid w:val="002B56F4"/>
    <w:rsid w:val="002B6E83"/>
    <w:rsid w:val="002C2186"/>
    <w:rsid w:val="002C331E"/>
    <w:rsid w:val="002C3C9B"/>
    <w:rsid w:val="002C7AE3"/>
    <w:rsid w:val="002C7E8F"/>
    <w:rsid w:val="002D098B"/>
    <w:rsid w:val="002D0A98"/>
    <w:rsid w:val="002D0D63"/>
    <w:rsid w:val="002D2184"/>
    <w:rsid w:val="002D326D"/>
    <w:rsid w:val="002D3578"/>
    <w:rsid w:val="002D3DAC"/>
    <w:rsid w:val="002D44B0"/>
    <w:rsid w:val="002D640F"/>
    <w:rsid w:val="002D6CB0"/>
    <w:rsid w:val="002D7B9D"/>
    <w:rsid w:val="002E2E45"/>
    <w:rsid w:val="002E42EA"/>
    <w:rsid w:val="002E5538"/>
    <w:rsid w:val="002F060B"/>
    <w:rsid w:val="002F39AD"/>
    <w:rsid w:val="002F55F3"/>
    <w:rsid w:val="002F6EBF"/>
    <w:rsid w:val="002F777E"/>
    <w:rsid w:val="00300AEA"/>
    <w:rsid w:val="00301914"/>
    <w:rsid w:val="00301CBA"/>
    <w:rsid w:val="00303D40"/>
    <w:rsid w:val="00304B8A"/>
    <w:rsid w:val="0030652F"/>
    <w:rsid w:val="003073D3"/>
    <w:rsid w:val="00307B58"/>
    <w:rsid w:val="0031212D"/>
    <w:rsid w:val="0031257C"/>
    <w:rsid w:val="00315076"/>
    <w:rsid w:val="00315704"/>
    <w:rsid w:val="0031609E"/>
    <w:rsid w:val="003253C1"/>
    <w:rsid w:val="00325845"/>
    <w:rsid w:val="0032649F"/>
    <w:rsid w:val="0032775A"/>
    <w:rsid w:val="00330229"/>
    <w:rsid w:val="003303B1"/>
    <w:rsid w:val="00333D06"/>
    <w:rsid w:val="00336AD2"/>
    <w:rsid w:val="00340A15"/>
    <w:rsid w:val="00340E9A"/>
    <w:rsid w:val="003410EB"/>
    <w:rsid w:val="00342666"/>
    <w:rsid w:val="00344FBD"/>
    <w:rsid w:val="00345311"/>
    <w:rsid w:val="00346A67"/>
    <w:rsid w:val="00350378"/>
    <w:rsid w:val="00351A9F"/>
    <w:rsid w:val="0035253B"/>
    <w:rsid w:val="003541E2"/>
    <w:rsid w:val="003553A7"/>
    <w:rsid w:val="00360674"/>
    <w:rsid w:val="00361AD5"/>
    <w:rsid w:val="00364D40"/>
    <w:rsid w:val="00367B84"/>
    <w:rsid w:val="0037443D"/>
    <w:rsid w:val="003752BE"/>
    <w:rsid w:val="00375871"/>
    <w:rsid w:val="00376FE4"/>
    <w:rsid w:val="00377C43"/>
    <w:rsid w:val="003805A2"/>
    <w:rsid w:val="00382A48"/>
    <w:rsid w:val="00383A4B"/>
    <w:rsid w:val="0038424B"/>
    <w:rsid w:val="003845A1"/>
    <w:rsid w:val="00385CC1"/>
    <w:rsid w:val="00392651"/>
    <w:rsid w:val="00393E65"/>
    <w:rsid w:val="00393FAB"/>
    <w:rsid w:val="00395985"/>
    <w:rsid w:val="003A039C"/>
    <w:rsid w:val="003A1174"/>
    <w:rsid w:val="003A1367"/>
    <w:rsid w:val="003A5053"/>
    <w:rsid w:val="003A6E8E"/>
    <w:rsid w:val="003A72DA"/>
    <w:rsid w:val="003A7322"/>
    <w:rsid w:val="003A77FF"/>
    <w:rsid w:val="003B13C8"/>
    <w:rsid w:val="003B1756"/>
    <w:rsid w:val="003B2ABE"/>
    <w:rsid w:val="003B3685"/>
    <w:rsid w:val="003B44AB"/>
    <w:rsid w:val="003C0370"/>
    <w:rsid w:val="003C7D61"/>
    <w:rsid w:val="003D084D"/>
    <w:rsid w:val="003D0D28"/>
    <w:rsid w:val="003D6E01"/>
    <w:rsid w:val="003D70F9"/>
    <w:rsid w:val="003D741A"/>
    <w:rsid w:val="003F24E5"/>
    <w:rsid w:val="003F492E"/>
    <w:rsid w:val="003F6465"/>
    <w:rsid w:val="00400E1C"/>
    <w:rsid w:val="00400FD4"/>
    <w:rsid w:val="004133C7"/>
    <w:rsid w:val="00422E8C"/>
    <w:rsid w:val="00426B62"/>
    <w:rsid w:val="00426FC8"/>
    <w:rsid w:val="00432442"/>
    <w:rsid w:val="0043417F"/>
    <w:rsid w:val="00434CA3"/>
    <w:rsid w:val="00434EA3"/>
    <w:rsid w:val="00437A28"/>
    <w:rsid w:val="00442D44"/>
    <w:rsid w:val="00445510"/>
    <w:rsid w:val="0044794B"/>
    <w:rsid w:val="00452303"/>
    <w:rsid w:val="004545A7"/>
    <w:rsid w:val="004557A0"/>
    <w:rsid w:val="00455D31"/>
    <w:rsid w:val="004564F8"/>
    <w:rsid w:val="00462805"/>
    <w:rsid w:val="00462CE6"/>
    <w:rsid w:val="00465309"/>
    <w:rsid w:val="0047229C"/>
    <w:rsid w:val="00475282"/>
    <w:rsid w:val="00475BB3"/>
    <w:rsid w:val="00477A00"/>
    <w:rsid w:val="00477BDC"/>
    <w:rsid w:val="00480A8B"/>
    <w:rsid w:val="00481132"/>
    <w:rsid w:val="00487D32"/>
    <w:rsid w:val="0049333A"/>
    <w:rsid w:val="004935A3"/>
    <w:rsid w:val="00497562"/>
    <w:rsid w:val="00497A82"/>
    <w:rsid w:val="004A39C4"/>
    <w:rsid w:val="004A4F77"/>
    <w:rsid w:val="004B0676"/>
    <w:rsid w:val="004B0F17"/>
    <w:rsid w:val="004B237A"/>
    <w:rsid w:val="004B2898"/>
    <w:rsid w:val="004B2E0F"/>
    <w:rsid w:val="004B3832"/>
    <w:rsid w:val="004B4A95"/>
    <w:rsid w:val="004B7127"/>
    <w:rsid w:val="004B78E5"/>
    <w:rsid w:val="004C2226"/>
    <w:rsid w:val="004C365B"/>
    <w:rsid w:val="004C41AA"/>
    <w:rsid w:val="004C7312"/>
    <w:rsid w:val="004C75BD"/>
    <w:rsid w:val="004C7DE0"/>
    <w:rsid w:val="004D0009"/>
    <w:rsid w:val="004D10A1"/>
    <w:rsid w:val="004D161C"/>
    <w:rsid w:val="004D311B"/>
    <w:rsid w:val="004D750B"/>
    <w:rsid w:val="004E0A84"/>
    <w:rsid w:val="004E15C9"/>
    <w:rsid w:val="004E1ABE"/>
    <w:rsid w:val="004E576F"/>
    <w:rsid w:val="004E57B2"/>
    <w:rsid w:val="004E6126"/>
    <w:rsid w:val="004F219F"/>
    <w:rsid w:val="004F36FE"/>
    <w:rsid w:val="004F4617"/>
    <w:rsid w:val="004F5667"/>
    <w:rsid w:val="004F5E16"/>
    <w:rsid w:val="0050036E"/>
    <w:rsid w:val="00501A23"/>
    <w:rsid w:val="00501AE4"/>
    <w:rsid w:val="00502FA4"/>
    <w:rsid w:val="00504C88"/>
    <w:rsid w:val="00505B8A"/>
    <w:rsid w:val="0050737E"/>
    <w:rsid w:val="00510478"/>
    <w:rsid w:val="00510818"/>
    <w:rsid w:val="00511269"/>
    <w:rsid w:val="00512063"/>
    <w:rsid w:val="005137AA"/>
    <w:rsid w:val="00513C7C"/>
    <w:rsid w:val="005147F9"/>
    <w:rsid w:val="00515E2E"/>
    <w:rsid w:val="005179AF"/>
    <w:rsid w:val="005311D9"/>
    <w:rsid w:val="005311E0"/>
    <w:rsid w:val="00532D43"/>
    <w:rsid w:val="005361DC"/>
    <w:rsid w:val="00537D32"/>
    <w:rsid w:val="005402EF"/>
    <w:rsid w:val="00543971"/>
    <w:rsid w:val="00545D3F"/>
    <w:rsid w:val="00550B0E"/>
    <w:rsid w:val="00552B75"/>
    <w:rsid w:val="0055555C"/>
    <w:rsid w:val="00555D01"/>
    <w:rsid w:val="00556B3D"/>
    <w:rsid w:val="00562696"/>
    <w:rsid w:val="00562A65"/>
    <w:rsid w:val="005635BB"/>
    <w:rsid w:val="0056409D"/>
    <w:rsid w:val="00565343"/>
    <w:rsid w:val="0056739A"/>
    <w:rsid w:val="00572A94"/>
    <w:rsid w:val="00576031"/>
    <w:rsid w:val="0057675A"/>
    <w:rsid w:val="00577A8B"/>
    <w:rsid w:val="00587542"/>
    <w:rsid w:val="005879AD"/>
    <w:rsid w:val="00592302"/>
    <w:rsid w:val="00592D4C"/>
    <w:rsid w:val="00593746"/>
    <w:rsid w:val="00594464"/>
    <w:rsid w:val="00596521"/>
    <w:rsid w:val="00597417"/>
    <w:rsid w:val="005A0C62"/>
    <w:rsid w:val="005A0E97"/>
    <w:rsid w:val="005A25B3"/>
    <w:rsid w:val="005A2737"/>
    <w:rsid w:val="005A32C5"/>
    <w:rsid w:val="005A3C9B"/>
    <w:rsid w:val="005A4CD9"/>
    <w:rsid w:val="005A57A0"/>
    <w:rsid w:val="005A69DB"/>
    <w:rsid w:val="005A7F42"/>
    <w:rsid w:val="005B154E"/>
    <w:rsid w:val="005B1914"/>
    <w:rsid w:val="005B5285"/>
    <w:rsid w:val="005B6BDA"/>
    <w:rsid w:val="005C0258"/>
    <w:rsid w:val="005C0676"/>
    <w:rsid w:val="005C2DCB"/>
    <w:rsid w:val="005C38BA"/>
    <w:rsid w:val="005D12D0"/>
    <w:rsid w:val="005D3093"/>
    <w:rsid w:val="005E03BC"/>
    <w:rsid w:val="005E45E1"/>
    <w:rsid w:val="005E48ED"/>
    <w:rsid w:val="005E5F25"/>
    <w:rsid w:val="005E65DC"/>
    <w:rsid w:val="005E7021"/>
    <w:rsid w:val="005F0144"/>
    <w:rsid w:val="005F106A"/>
    <w:rsid w:val="005F311B"/>
    <w:rsid w:val="005F4087"/>
    <w:rsid w:val="005F722F"/>
    <w:rsid w:val="005F78D2"/>
    <w:rsid w:val="005F7F61"/>
    <w:rsid w:val="00601245"/>
    <w:rsid w:val="00605035"/>
    <w:rsid w:val="00605903"/>
    <w:rsid w:val="006068F3"/>
    <w:rsid w:val="00606CB9"/>
    <w:rsid w:val="00610B30"/>
    <w:rsid w:val="00612C40"/>
    <w:rsid w:val="0062062B"/>
    <w:rsid w:val="00622BAF"/>
    <w:rsid w:val="0062765C"/>
    <w:rsid w:val="006367F3"/>
    <w:rsid w:val="00640F3A"/>
    <w:rsid w:val="00641208"/>
    <w:rsid w:val="006428A0"/>
    <w:rsid w:val="0064504D"/>
    <w:rsid w:val="006478C1"/>
    <w:rsid w:val="006530B7"/>
    <w:rsid w:val="00653C09"/>
    <w:rsid w:val="00653C86"/>
    <w:rsid w:val="006545CB"/>
    <w:rsid w:val="00656353"/>
    <w:rsid w:val="00660A0B"/>
    <w:rsid w:val="00661801"/>
    <w:rsid w:val="0066357C"/>
    <w:rsid w:val="006636EF"/>
    <w:rsid w:val="00664E0E"/>
    <w:rsid w:val="00665F2C"/>
    <w:rsid w:val="006667EF"/>
    <w:rsid w:val="006712B8"/>
    <w:rsid w:val="00671826"/>
    <w:rsid w:val="00673826"/>
    <w:rsid w:val="00674260"/>
    <w:rsid w:val="00675AF0"/>
    <w:rsid w:val="006820BF"/>
    <w:rsid w:val="006833D4"/>
    <w:rsid w:val="00690F89"/>
    <w:rsid w:val="00694E29"/>
    <w:rsid w:val="0069575D"/>
    <w:rsid w:val="006A0689"/>
    <w:rsid w:val="006A1961"/>
    <w:rsid w:val="006A2F87"/>
    <w:rsid w:val="006A3005"/>
    <w:rsid w:val="006A430D"/>
    <w:rsid w:val="006A7CF0"/>
    <w:rsid w:val="006B02CB"/>
    <w:rsid w:val="006B0FF3"/>
    <w:rsid w:val="006B4586"/>
    <w:rsid w:val="006B6E73"/>
    <w:rsid w:val="006B7503"/>
    <w:rsid w:val="006C13F4"/>
    <w:rsid w:val="006C216F"/>
    <w:rsid w:val="006C2686"/>
    <w:rsid w:val="006C4C48"/>
    <w:rsid w:val="006C546D"/>
    <w:rsid w:val="006C63BD"/>
    <w:rsid w:val="006D06A6"/>
    <w:rsid w:val="006D1945"/>
    <w:rsid w:val="006D1AF7"/>
    <w:rsid w:val="006D1F6B"/>
    <w:rsid w:val="006D2936"/>
    <w:rsid w:val="006D2E32"/>
    <w:rsid w:val="006D300A"/>
    <w:rsid w:val="006D6DBF"/>
    <w:rsid w:val="006E0B88"/>
    <w:rsid w:val="006E20B8"/>
    <w:rsid w:val="006E2382"/>
    <w:rsid w:val="006E4199"/>
    <w:rsid w:val="006E5165"/>
    <w:rsid w:val="006E5435"/>
    <w:rsid w:val="006E5DCF"/>
    <w:rsid w:val="006E67AA"/>
    <w:rsid w:val="006F0E1E"/>
    <w:rsid w:val="006F2309"/>
    <w:rsid w:val="006F301D"/>
    <w:rsid w:val="006F319D"/>
    <w:rsid w:val="006F7920"/>
    <w:rsid w:val="0070072D"/>
    <w:rsid w:val="00702000"/>
    <w:rsid w:val="00706BAB"/>
    <w:rsid w:val="00711675"/>
    <w:rsid w:val="00724CC4"/>
    <w:rsid w:val="007254D8"/>
    <w:rsid w:val="007259BA"/>
    <w:rsid w:val="0072772D"/>
    <w:rsid w:val="0072790B"/>
    <w:rsid w:val="0073069D"/>
    <w:rsid w:val="00730CA2"/>
    <w:rsid w:val="00731AFE"/>
    <w:rsid w:val="00737B4C"/>
    <w:rsid w:val="0074006C"/>
    <w:rsid w:val="007411E9"/>
    <w:rsid w:val="00744EBA"/>
    <w:rsid w:val="00744F5E"/>
    <w:rsid w:val="00745F4A"/>
    <w:rsid w:val="00746837"/>
    <w:rsid w:val="00751797"/>
    <w:rsid w:val="007528C5"/>
    <w:rsid w:val="00757725"/>
    <w:rsid w:val="00761D97"/>
    <w:rsid w:val="00762584"/>
    <w:rsid w:val="0076416A"/>
    <w:rsid w:val="00764786"/>
    <w:rsid w:val="00765B66"/>
    <w:rsid w:val="00771731"/>
    <w:rsid w:val="0077589E"/>
    <w:rsid w:val="0078085E"/>
    <w:rsid w:val="0078121F"/>
    <w:rsid w:val="0078186A"/>
    <w:rsid w:val="00781B45"/>
    <w:rsid w:val="0078383F"/>
    <w:rsid w:val="00784341"/>
    <w:rsid w:val="00786674"/>
    <w:rsid w:val="00792675"/>
    <w:rsid w:val="0079629C"/>
    <w:rsid w:val="0079773D"/>
    <w:rsid w:val="00797D2F"/>
    <w:rsid w:val="007A281A"/>
    <w:rsid w:val="007A2F53"/>
    <w:rsid w:val="007A7E14"/>
    <w:rsid w:val="007B0E01"/>
    <w:rsid w:val="007B18AA"/>
    <w:rsid w:val="007B39F8"/>
    <w:rsid w:val="007B483F"/>
    <w:rsid w:val="007B59D4"/>
    <w:rsid w:val="007B639B"/>
    <w:rsid w:val="007B6C57"/>
    <w:rsid w:val="007B7E39"/>
    <w:rsid w:val="007C18C3"/>
    <w:rsid w:val="007C2A8D"/>
    <w:rsid w:val="007C4CF1"/>
    <w:rsid w:val="007C4FAA"/>
    <w:rsid w:val="007C56AC"/>
    <w:rsid w:val="007C7879"/>
    <w:rsid w:val="007C7E65"/>
    <w:rsid w:val="007C7E70"/>
    <w:rsid w:val="007D339C"/>
    <w:rsid w:val="007D50AB"/>
    <w:rsid w:val="007E06EC"/>
    <w:rsid w:val="007E14C2"/>
    <w:rsid w:val="007E184D"/>
    <w:rsid w:val="007E3575"/>
    <w:rsid w:val="007E70AC"/>
    <w:rsid w:val="007F1187"/>
    <w:rsid w:val="007F4E75"/>
    <w:rsid w:val="007F5946"/>
    <w:rsid w:val="007F5BBE"/>
    <w:rsid w:val="007F6D6A"/>
    <w:rsid w:val="00803D6D"/>
    <w:rsid w:val="00804954"/>
    <w:rsid w:val="008070BB"/>
    <w:rsid w:val="00807324"/>
    <w:rsid w:val="0080795B"/>
    <w:rsid w:val="00811137"/>
    <w:rsid w:val="0081129D"/>
    <w:rsid w:val="00817155"/>
    <w:rsid w:val="00824B9C"/>
    <w:rsid w:val="008312AB"/>
    <w:rsid w:val="00833D2B"/>
    <w:rsid w:val="00836C1F"/>
    <w:rsid w:val="008427ED"/>
    <w:rsid w:val="00843E20"/>
    <w:rsid w:val="008463DA"/>
    <w:rsid w:val="00847CA9"/>
    <w:rsid w:val="00852ED1"/>
    <w:rsid w:val="008541AD"/>
    <w:rsid w:val="00855E1F"/>
    <w:rsid w:val="008564A4"/>
    <w:rsid w:val="00860ADD"/>
    <w:rsid w:val="0086191B"/>
    <w:rsid w:val="008648EE"/>
    <w:rsid w:val="0086492D"/>
    <w:rsid w:val="00864960"/>
    <w:rsid w:val="008678F0"/>
    <w:rsid w:val="00870035"/>
    <w:rsid w:val="008746B2"/>
    <w:rsid w:val="00875F2F"/>
    <w:rsid w:val="00880D9F"/>
    <w:rsid w:val="008854B9"/>
    <w:rsid w:val="00890122"/>
    <w:rsid w:val="008911CA"/>
    <w:rsid w:val="0089641A"/>
    <w:rsid w:val="0089693D"/>
    <w:rsid w:val="008969C6"/>
    <w:rsid w:val="008A0A37"/>
    <w:rsid w:val="008A0C7B"/>
    <w:rsid w:val="008A1AF3"/>
    <w:rsid w:val="008A4CB5"/>
    <w:rsid w:val="008A791B"/>
    <w:rsid w:val="008B431D"/>
    <w:rsid w:val="008B4A53"/>
    <w:rsid w:val="008B4F4E"/>
    <w:rsid w:val="008B786A"/>
    <w:rsid w:val="008C06E2"/>
    <w:rsid w:val="008D00BE"/>
    <w:rsid w:val="008D4E03"/>
    <w:rsid w:val="008D55E4"/>
    <w:rsid w:val="008D5DE1"/>
    <w:rsid w:val="008D653C"/>
    <w:rsid w:val="008D7169"/>
    <w:rsid w:val="008E5C3C"/>
    <w:rsid w:val="008E6423"/>
    <w:rsid w:val="008E6D30"/>
    <w:rsid w:val="008F13CB"/>
    <w:rsid w:val="008F1BA5"/>
    <w:rsid w:val="008F2DD6"/>
    <w:rsid w:val="008F59A2"/>
    <w:rsid w:val="008F5B32"/>
    <w:rsid w:val="008F5EED"/>
    <w:rsid w:val="008F6BD6"/>
    <w:rsid w:val="008F6E62"/>
    <w:rsid w:val="0090307B"/>
    <w:rsid w:val="0090465B"/>
    <w:rsid w:val="00906EF9"/>
    <w:rsid w:val="009126A1"/>
    <w:rsid w:val="00913295"/>
    <w:rsid w:val="0091457C"/>
    <w:rsid w:val="0091483C"/>
    <w:rsid w:val="00914EC1"/>
    <w:rsid w:val="00916CCD"/>
    <w:rsid w:val="00921416"/>
    <w:rsid w:val="00922E83"/>
    <w:rsid w:val="009241AA"/>
    <w:rsid w:val="00925DC5"/>
    <w:rsid w:val="009262A5"/>
    <w:rsid w:val="00926FDC"/>
    <w:rsid w:val="00930E25"/>
    <w:rsid w:val="00931116"/>
    <w:rsid w:val="009335B0"/>
    <w:rsid w:val="00933A15"/>
    <w:rsid w:val="00934365"/>
    <w:rsid w:val="009357AA"/>
    <w:rsid w:val="00940ED8"/>
    <w:rsid w:val="00942015"/>
    <w:rsid w:val="00943823"/>
    <w:rsid w:val="00963600"/>
    <w:rsid w:val="009647E5"/>
    <w:rsid w:val="00966256"/>
    <w:rsid w:val="00967858"/>
    <w:rsid w:val="0097715E"/>
    <w:rsid w:val="009776BA"/>
    <w:rsid w:val="00977C4B"/>
    <w:rsid w:val="00977FF0"/>
    <w:rsid w:val="009803FF"/>
    <w:rsid w:val="00981048"/>
    <w:rsid w:val="00981470"/>
    <w:rsid w:val="00981E8F"/>
    <w:rsid w:val="00983D76"/>
    <w:rsid w:val="00984505"/>
    <w:rsid w:val="0099023E"/>
    <w:rsid w:val="0099310B"/>
    <w:rsid w:val="00995A0C"/>
    <w:rsid w:val="009A0A0B"/>
    <w:rsid w:val="009A2F8B"/>
    <w:rsid w:val="009A3B44"/>
    <w:rsid w:val="009A6994"/>
    <w:rsid w:val="009A7C27"/>
    <w:rsid w:val="009B25F8"/>
    <w:rsid w:val="009B3E09"/>
    <w:rsid w:val="009B408B"/>
    <w:rsid w:val="009B5D1D"/>
    <w:rsid w:val="009B6BAC"/>
    <w:rsid w:val="009B75AF"/>
    <w:rsid w:val="009C04EA"/>
    <w:rsid w:val="009C2AEA"/>
    <w:rsid w:val="009C2C24"/>
    <w:rsid w:val="009C729A"/>
    <w:rsid w:val="009D2174"/>
    <w:rsid w:val="009D2272"/>
    <w:rsid w:val="009D355F"/>
    <w:rsid w:val="009D5A1A"/>
    <w:rsid w:val="009D62C7"/>
    <w:rsid w:val="009E240F"/>
    <w:rsid w:val="009E2EA8"/>
    <w:rsid w:val="009E3115"/>
    <w:rsid w:val="009E3299"/>
    <w:rsid w:val="009E50C0"/>
    <w:rsid w:val="009E57BC"/>
    <w:rsid w:val="009F2958"/>
    <w:rsid w:val="009F3A95"/>
    <w:rsid w:val="009F5126"/>
    <w:rsid w:val="009F79C8"/>
    <w:rsid w:val="009F7B1B"/>
    <w:rsid w:val="00A0076C"/>
    <w:rsid w:val="00A01A8A"/>
    <w:rsid w:val="00A026AE"/>
    <w:rsid w:val="00A03E42"/>
    <w:rsid w:val="00A10375"/>
    <w:rsid w:val="00A23957"/>
    <w:rsid w:val="00A2594A"/>
    <w:rsid w:val="00A25EDA"/>
    <w:rsid w:val="00A31AD9"/>
    <w:rsid w:val="00A32B6D"/>
    <w:rsid w:val="00A33182"/>
    <w:rsid w:val="00A33540"/>
    <w:rsid w:val="00A3387B"/>
    <w:rsid w:val="00A349CD"/>
    <w:rsid w:val="00A34C4E"/>
    <w:rsid w:val="00A34D31"/>
    <w:rsid w:val="00A432B7"/>
    <w:rsid w:val="00A4591B"/>
    <w:rsid w:val="00A46F1A"/>
    <w:rsid w:val="00A5308C"/>
    <w:rsid w:val="00A537D1"/>
    <w:rsid w:val="00A56008"/>
    <w:rsid w:val="00A650B8"/>
    <w:rsid w:val="00A67AEF"/>
    <w:rsid w:val="00A70231"/>
    <w:rsid w:val="00A710C3"/>
    <w:rsid w:val="00A71C31"/>
    <w:rsid w:val="00A71EB6"/>
    <w:rsid w:val="00A72CA4"/>
    <w:rsid w:val="00A7494D"/>
    <w:rsid w:val="00A74959"/>
    <w:rsid w:val="00A74E28"/>
    <w:rsid w:val="00A77BFE"/>
    <w:rsid w:val="00A8571C"/>
    <w:rsid w:val="00A873A6"/>
    <w:rsid w:val="00A90465"/>
    <w:rsid w:val="00A90F0F"/>
    <w:rsid w:val="00A92B51"/>
    <w:rsid w:val="00A976B1"/>
    <w:rsid w:val="00AA05E7"/>
    <w:rsid w:val="00AA15EB"/>
    <w:rsid w:val="00AA21DB"/>
    <w:rsid w:val="00AA3297"/>
    <w:rsid w:val="00AA3C4B"/>
    <w:rsid w:val="00AA4A6D"/>
    <w:rsid w:val="00AA6043"/>
    <w:rsid w:val="00AA6D8A"/>
    <w:rsid w:val="00AB5081"/>
    <w:rsid w:val="00AB5B7B"/>
    <w:rsid w:val="00AC23E9"/>
    <w:rsid w:val="00AC2710"/>
    <w:rsid w:val="00AC2EBF"/>
    <w:rsid w:val="00AC5826"/>
    <w:rsid w:val="00AC651D"/>
    <w:rsid w:val="00AD07A6"/>
    <w:rsid w:val="00AD09D7"/>
    <w:rsid w:val="00AD25C2"/>
    <w:rsid w:val="00AD2AF1"/>
    <w:rsid w:val="00AD3777"/>
    <w:rsid w:val="00AE0B84"/>
    <w:rsid w:val="00AE1D4C"/>
    <w:rsid w:val="00AE214E"/>
    <w:rsid w:val="00AE2E2D"/>
    <w:rsid w:val="00AE3135"/>
    <w:rsid w:val="00AE5A98"/>
    <w:rsid w:val="00AE610F"/>
    <w:rsid w:val="00AE7276"/>
    <w:rsid w:val="00AF0BF7"/>
    <w:rsid w:val="00AF1305"/>
    <w:rsid w:val="00AF18B2"/>
    <w:rsid w:val="00AF1B6D"/>
    <w:rsid w:val="00AF2F5A"/>
    <w:rsid w:val="00AF4E19"/>
    <w:rsid w:val="00AF5A0F"/>
    <w:rsid w:val="00AF6F99"/>
    <w:rsid w:val="00AF743C"/>
    <w:rsid w:val="00B00574"/>
    <w:rsid w:val="00B01162"/>
    <w:rsid w:val="00B04CC8"/>
    <w:rsid w:val="00B06037"/>
    <w:rsid w:val="00B0736C"/>
    <w:rsid w:val="00B076AE"/>
    <w:rsid w:val="00B109A2"/>
    <w:rsid w:val="00B138A5"/>
    <w:rsid w:val="00B14B80"/>
    <w:rsid w:val="00B15B1A"/>
    <w:rsid w:val="00B15D08"/>
    <w:rsid w:val="00B178C2"/>
    <w:rsid w:val="00B22028"/>
    <w:rsid w:val="00B23BAA"/>
    <w:rsid w:val="00B23D62"/>
    <w:rsid w:val="00B26D19"/>
    <w:rsid w:val="00B308E6"/>
    <w:rsid w:val="00B32911"/>
    <w:rsid w:val="00B32C6B"/>
    <w:rsid w:val="00B341CF"/>
    <w:rsid w:val="00B34E7A"/>
    <w:rsid w:val="00B35CAA"/>
    <w:rsid w:val="00B364E7"/>
    <w:rsid w:val="00B36747"/>
    <w:rsid w:val="00B367B3"/>
    <w:rsid w:val="00B37099"/>
    <w:rsid w:val="00B41B0D"/>
    <w:rsid w:val="00B43C78"/>
    <w:rsid w:val="00B44745"/>
    <w:rsid w:val="00B44BF2"/>
    <w:rsid w:val="00B46509"/>
    <w:rsid w:val="00B4663C"/>
    <w:rsid w:val="00B47539"/>
    <w:rsid w:val="00B508D4"/>
    <w:rsid w:val="00B525DF"/>
    <w:rsid w:val="00B5293A"/>
    <w:rsid w:val="00B54177"/>
    <w:rsid w:val="00B5564E"/>
    <w:rsid w:val="00B55E4B"/>
    <w:rsid w:val="00B56679"/>
    <w:rsid w:val="00B567B6"/>
    <w:rsid w:val="00B60421"/>
    <w:rsid w:val="00B620F9"/>
    <w:rsid w:val="00B63783"/>
    <w:rsid w:val="00B63E1F"/>
    <w:rsid w:val="00B70144"/>
    <w:rsid w:val="00B759DF"/>
    <w:rsid w:val="00B80F11"/>
    <w:rsid w:val="00B81B15"/>
    <w:rsid w:val="00B81CC5"/>
    <w:rsid w:val="00B95425"/>
    <w:rsid w:val="00B971BC"/>
    <w:rsid w:val="00BA1B59"/>
    <w:rsid w:val="00BA40C2"/>
    <w:rsid w:val="00BA4B10"/>
    <w:rsid w:val="00BA4DE7"/>
    <w:rsid w:val="00BA6B19"/>
    <w:rsid w:val="00BB17F5"/>
    <w:rsid w:val="00BB23D0"/>
    <w:rsid w:val="00BC4492"/>
    <w:rsid w:val="00BC4881"/>
    <w:rsid w:val="00BC4D04"/>
    <w:rsid w:val="00BC4DB7"/>
    <w:rsid w:val="00BC7ADB"/>
    <w:rsid w:val="00BC7C02"/>
    <w:rsid w:val="00BD0CB2"/>
    <w:rsid w:val="00BD0DD8"/>
    <w:rsid w:val="00BD1D6D"/>
    <w:rsid w:val="00BD2371"/>
    <w:rsid w:val="00BD2F6D"/>
    <w:rsid w:val="00BD372D"/>
    <w:rsid w:val="00BE311B"/>
    <w:rsid w:val="00BE4ADD"/>
    <w:rsid w:val="00BE76CE"/>
    <w:rsid w:val="00BF0E24"/>
    <w:rsid w:val="00BF45D2"/>
    <w:rsid w:val="00BF739D"/>
    <w:rsid w:val="00C0358F"/>
    <w:rsid w:val="00C0423F"/>
    <w:rsid w:val="00C0598E"/>
    <w:rsid w:val="00C07003"/>
    <w:rsid w:val="00C1732A"/>
    <w:rsid w:val="00C17D66"/>
    <w:rsid w:val="00C21D2E"/>
    <w:rsid w:val="00C234E5"/>
    <w:rsid w:val="00C247B3"/>
    <w:rsid w:val="00C258EE"/>
    <w:rsid w:val="00C2768C"/>
    <w:rsid w:val="00C33A35"/>
    <w:rsid w:val="00C35416"/>
    <w:rsid w:val="00C40670"/>
    <w:rsid w:val="00C41C18"/>
    <w:rsid w:val="00C426F0"/>
    <w:rsid w:val="00C42B7D"/>
    <w:rsid w:val="00C438DA"/>
    <w:rsid w:val="00C443B9"/>
    <w:rsid w:val="00C45745"/>
    <w:rsid w:val="00C464C3"/>
    <w:rsid w:val="00C47662"/>
    <w:rsid w:val="00C50051"/>
    <w:rsid w:val="00C506BB"/>
    <w:rsid w:val="00C50D7D"/>
    <w:rsid w:val="00C52E6E"/>
    <w:rsid w:val="00C56A75"/>
    <w:rsid w:val="00C56CCB"/>
    <w:rsid w:val="00C57105"/>
    <w:rsid w:val="00C611D6"/>
    <w:rsid w:val="00C637B9"/>
    <w:rsid w:val="00C64882"/>
    <w:rsid w:val="00C657A5"/>
    <w:rsid w:val="00C667A8"/>
    <w:rsid w:val="00C67E10"/>
    <w:rsid w:val="00C71740"/>
    <w:rsid w:val="00C76DA8"/>
    <w:rsid w:val="00C80933"/>
    <w:rsid w:val="00C80DAB"/>
    <w:rsid w:val="00C845E1"/>
    <w:rsid w:val="00C84737"/>
    <w:rsid w:val="00C8789C"/>
    <w:rsid w:val="00C91551"/>
    <w:rsid w:val="00C92F87"/>
    <w:rsid w:val="00C94405"/>
    <w:rsid w:val="00C94CC0"/>
    <w:rsid w:val="00CA1B91"/>
    <w:rsid w:val="00CA36EF"/>
    <w:rsid w:val="00CA4EDD"/>
    <w:rsid w:val="00CA7D88"/>
    <w:rsid w:val="00CB0D81"/>
    <w:rsid w:val="00CB11AE"/>
    <w:rsid w:val="00CB443A"/>
    <w:rsid w:val="00CB4AC9"/>
    <w:rsid w:val="00CB6BBB"/>
    <w:rsid w:val="00CB6BDE"/>
    <w:rsid w:val="00CB6C3F"/>
    <w:rsid w:val="00CB7D13"/>
    <w:rsid w:val="00CC1FA8"/>
    <w:rsid w:val="00CC235A"/>
    <w:rsid w:val="00CD4313"/>
    <w:rsid w:val="00CD4C92"/>
    <w:rsid w:val="00CD7083"/>
    <w:rsid w:val="00CE1321"/>
    <w:rsid w:val="00CE366F"/>
    <w:rsid w:val="00CF0303"/>
    <w:rsid w:val="00CF1004"/>
    <w:rsid w:val="00CF1C8F"/>
    <w:rsid w:val="00CF1EEB"/>
    <w:rsid w:val="00CF3737"/>
    <w:rsid w:val="00CF3F98"/>
    <w:rsid w:val="00CF63BD"/>
    <w:rsid w:val="00CF7CB2"/>
    <w:rsid w:val="00D001FF"/>
    <w:rsid w:val="00D02FB4"/>
    <w:rsid w:val="00D11DE6"/>
    <w:rsid w:val="00D1519C"/>
    <w:rsid w:val="00D15C76"/>
    <w:rsid w:val="00D165A3"/>
    <w:rsid w:val="00D22873"/>
    <w:rsid w:val="00D316B4"/>
    <w:rsid w:val="00D32422"/>
    <w:rsid w:val="00D363A6"/>
    <w:rsid w:val="00D37AFB"/>
    <w:rsid w:val="00D42988"/>
    <w:rsid w:val="00D429F5"/>
    <w:rsid w:val="00D4303E"/>
    <w:rsid w:val="00D453DC"/>
    <w:rsid w:val="00D4611E"/>
    <w:rsid w:val="00D50A8F"/>
    <w:rsid w:val="00D510DD"/>
    <w:rsid w:val="00D51AE4"/>
    <w:rsid w:val="00D52ABE"/>
    <w:rsid w:val="00D56273"/>
    <w:rsid w:val="00D562EF"/>
    <w:rsid w:val="00D56DA1"/>
    <w:rsid w:val="00D6081B"/>
    <w:rsid w:val="00D62870"/>
    <w:rsid w:val="00D64EC8"/>
    <w:rsid w:val="00D654E9"/>
    <w:rsid w:val="00D6678B"/>
    <w:rsid w:val="00D709C1"/>
    <w:rsid w:val="00D70B9E"/>
    <w:rsid w:val="00D71A6D"/>
    <w:rsid w:val="00D720E2"/>
    <w:rsid w:val="00D7326D"/>
    <w:rsid w:val="00D7479B"/>
    <w:rsid w:val="00D763BF"/>
    <w:rsid w:val="00D76D3A"/>
    <w:rsid w:val="00D81E08"/>
    <w:rsid w:val="00D83278"/>
    <w:rsid w:val="00D85ED4"/>
    <w:rsid w:val="00D909D2"/>
    <w:rsid w:val="00D9323F"/>
    <w:rsid w:val="00D9714C"/>
    <w:rsid w:val="00DA2941"/>
    <w:rsid w:val="00DA3850"/>
    <w:rsid w:val="00DA3B49"/>
    <w:rsid w:val="00DA4B1B"/>
    <w:rsid w:val="00DA57E8"/>
    <w:rsid w:val="00DA5FB1"/>
    <w:rsid w:val="00DA6D27"/>
    <w:rsid w:val="00DB0AE4"/>
    <w:rsid w:val="00DB16F0"/>
    <w:rsid w:val="00DB5A85"/>
    <w:rsid w:val="00DB6D54"/>
    <w:rsid w:val="00DC447D"/>
    <w:rsid w:val="00DC488A"/>
    <w:rsid w:val="00DC4A6A"/>
    <w:rsid w:val="00DC5B5D"/>
    <w:rsid w:val="00DC5E4A"/>
    <w:rsid w:val="00DD052E"/>
    <w:rsid w:val="00DD1AE9"/>
    <w:rsid w:val="00DD76DE"/>
    <w:rsid w:val="00DE0385"/>
    <w:rsid w:val="00DE2EAE"/>
    <w:rsid w:val="00DE74FB"/>
    <w:rsid w:val="00DE7E0E"/>
    <w:rsid w:val="00DF348A"/>
    <w:rsid w:val="00DF6D86"/>
    <w:rsid w:val="00E01D44"/>
    <w:rsid w:val="00E02CAE"/>
    <w:rsid w:val="00E0378F"/>
    <w:rsid w:val="00E04C3C"/>
    <w:rsid w:val="00E06AF8"/>
    <w:rsid w:val="00E11708"/>
    <w:rsid w:val="00E13D2D"/>
    <w:rsid w:val="00E149AE"/>
    <w:rsid w:val="00E14B58"/>
    <w:rsid w:val="00E15001"/>
    <w:rsid w:val="00E16077"/>
    <w:rsid w:val="00E1679C"/>
    <w:rsid w:val="00E2266B"/>
    <w:rsid w:val="00E2360C"/>
    <w:rsid w:val="00E23FDC"/>
    <w:rsid w:val="00E24973"/>
    <w:rsid w:val="00E24BDC"/>
    <w:rsid w:val="00E26C42"/>
    <w:rsid w:val="00E31555"/>
    <w:rsid w:val="00E332B6"/>
    <w:rsid w:val="00E40D76"/>
    <w:rsid w:val="00E5069B"/>
    <w:rsid w:val="00E50716"/>
    <w:rsid w:val="00E514D8"/>
    <w:rsid w:val="00E54076"/>
    <w:rsid w:val="00E56145"/>
    <w:rsid w:val="00E56CC2"/>
    <w:rsid w:val="00E61241"/>
    <w:rsid w:val="00E61D49"/>
    <w:rsid w:val="00E66F19"/>
    <w:rsid w:val="00E67CB2"/>
    <w:rsid w:val="00E75E65"/>
    <w:rsid w:val="00E77DF7"/>
    <w:rsid w:val="00E8075B"/>
    <w:rsid w:val="00E81ADD"/>
    <w:rsid w:val="00E822CF"/>
    <w:rsid w:val="00E865E9"/>
    <w:rsid w:val="00E90D79"/>
    <w:rsid w:val="00E91156"/>
    <w:rsid w:val="00E91BA6"/>
    <w:rsid w:val="00E9261B"/>
    <w:rsid w:val="00E93989"/>
    <w:rsid w:val="00E93F7B"/>
    <w:rsid w:val="00E940B6"/>
    <w:rsid w:val="00E97F1D"/>
    <w:rsid w:val="00EA3BF6"/>
    <w:rsid w:val="00EA3E1E"/>
    <w:rsid w:val="00EA54C0"/>
    <w:rsid w:val="00EA55A6"/>
    <w:rsid w:val="00EA6B31"/>
    <w:rsid w:val="00EB10DE"/>
    <w:rsid w:val="00EB2174"/>
    <w:rsid w:val="00EB7C61"/>
    <w:rsid w:val="00EC1DAB"/>
    <w:rsid w:val="00EC3BB7"/>
    <w:rsid w:val="00EC42A1"/>
    <w:rsid w:val="00EC4BE1"/>
    <w:rsid w:val="00EC7DEF"/>
    <w:rsid w:val="00ED023E"/>
    <w:rsid w:val="00ED3402"/>
    <w:rsid w:val="00ED38FF"/>
    <w:rsid w:val="00ED4C7A"/>
    <w:rsid w:val="00EE0638"/>
    <w:rsid w:val="00EE155B"/>
    <w:rsid w:val="00EE24FE"/>
    <w:rsid w:val="00EE4AB5"/>
    <w:rsid w:val="00EE792B"/>
    <w:rsid w:val="00EF215D"/>
    <w:rsid w:val="00EF74E9"/>
    <w:rsid w:val="00EF79E4"/>
    <w:rsid w:val="00F00150"/>
    <w:rsid w:val="00F02472"/>
    <w:rsid w:val="00F0331B"/>
    <w:rsid w:val="00F05621"/>
    <w:rsid w:val="00F0632D"/>
    <w:rsid w:val="00F12EA4"/>
    <w:rsid w:val="00F1702F"/>
    <w:rsid w:val="00F23592"/>
    <w:rsid w:val="00F23826"/>
    <w:rsid w:val="00F2456C"/>
    <w:rsid w:val="00F272B1"/>
    <w:rsid w:val="00F278DF"/>
    <w:rsid w:val="00F3137A"/>
    <w:rsid w:val="00F34FBE"/>
    <w:rsid w:val="00F35604"/>
    <w:rsid w:val="00F44C77"/>
    <w:rsid w:val="00F50422"/>
    <w:rsid w:val="00F53188"/>
    <w:rsid w:val="00F5577A"/>
    <w:rsid w:val="00F566C5"/>
    <w:rsid w:val="00F56821"/>
    <w:rsid w:val="00F63780"/>
    <w:rsid w:val="00F63FFB"/>
    <w:rsid w:val="00F6565A"/>
    <w:rsid w:val="00F70BC9"/>
    <w:rsid w:val="00F71C46"/>
    <w:rsid w:val="00F73DD9"/>
    <w:rsid w:val="00F772EF"/>
    <w:rsid w:val="00F82375"/>
    <w:rsid w:val="00F83AB0"/>
    <w:rsid w:val="00F85106"/>
    <w:rsid w:val="00F8615B"/>
    <w:rsid w:val="00F90189"/>
    <w:rsid w:val="00F930AD"/>
    <w:rsid w:val="00F94724"/>
    <w:rsid w:val="00F96E13"/>
    <w:rsid w:val="00FA0E30"/>
    <w:rsid w:val="00FA1E57"/>
    <w:rsid w:val="00FA25D6"/>
    <w:rsid w:val="00FA53EE"/>
    <w:rsid w:val="00FA6D44"/>
    <w:rsid w:val="00FA730F"/>
    <w:rsid w:val="00FA792F"/>
    <w:rsid w:val="00FA7B5B"/>
    <w:rsid w:val="00FB0756"/>
    <w:rsid w:val="00FB24C4"/>
    <w:rsid w:val="00FB4C7E"/>
    <w:rsid w:val="00FB6EAD"/>
    <w:rsid w:val="00FB7797"/>
    <w:rsid w:val="00FC02BA"/>
    <w:rsid w:val="00FD2401"/>
    <w:rsid w:val="00FD3C6C"/>
    <w:rsid w:val="00FD572E"/>
    <w:rsid w:val="00FD6E83"/>
    <w:rsid w:val="00FE15CF"/>
    <w:rsid w:val="00FE4740"/>
    <w:rsid w:val="00FE5170"/>
    <w:rsid w:val="00FE7D42"/>
    <w:rsid w:val="00FF56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07A97C"/>
  <w14:defaultImageDpi w14:val="0"/>
  <w15:docId w15:val="{4AE5FABB-B0F1-4326-A980-38EF36BF6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="MS PMincho" w:hAnsi="Century Schoolboo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EA3"/>
    <w:pPr>
      <w:spacing w:before="40"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9F2958"/>
    <w:rPr>
      <w:rFonts w:cs="Times New Roman"/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sid w:val="009F2958"/>
    <w:rPr>
      <w:rFonts w:cs="Times New Roman"/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sid w:val="009F2958"/>
    <w:rPr>
      <w:rFonts w:cs="Times New Roman"/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locked/>
    <w:rsid w:val="009F2958"/>
    <w:rPr>
      <w:rFonts w:cs="Times New Roman"/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locked/>
    <w:rsid w:val="009F2958"/>
    <w:rPr>
      <w:rFonts w:cs="Times New Roman"/>
      <w:smallCaps/>
      <w:color w:val="3667C3"/>
      <w:spacing w:val="10"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sid w:val="009F2958"/>
    <w:rPr>
      <w:rFonts w:cs="Times New Roman"/>
      <w:smallCaps/>
      <w:color w:val="7598D9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locked/>
    <w:rsid w:val="009F2958"/>
    <w:rPr>
      <w:rFonts w:cs="Times New Roman"/>
      <w:b/>
      <w:smallCaps/>
      <w:color w:val="7598D9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9F2958"/>
    <w:rPr>
      <w:rFonts w:cs="Times New Roman"/>
      <w:b/>
      <w:i/>
      <w:smallCaps/>
      <w:color w:val="3667C3"/>
    </w:rPr>
  </w:style>
  <w:style w:type="character" w:customStyle="1" w:styleId="Heading9Char">
    <w:name w:val="Heading 9 Char"/>
    <w:link w:val="Heading9"/>
    <w:uiPriority w:val="9"/>
    <w:semiHidden/>
    <w:locked/>
    <w:rsid w:val="009F2958"/>
    <w:rPr>
      <w:rFonts w:cs="Times New Roman"/>
      <w:b/>
      <w:i/>
      <w:smallCaps/>
      <w:color w:val="244482"/>
    </w:rPr>
  </w:style>
  <w:style w:type="table" w:styleId="TableGrid">
    <w:name w:val="Table Grid"/>
    <w:basedOn w:val="TableNormal"/>
    <w:uiPriority w:val="59"/>
    <w:rsid w:val="000834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uiPriority w:val="99"/>
    <w:unhideWhenUsed/>
    <w:rsid w:val="00083491"/>
    <w:rPr>
      <w:rFonts w:cs="Times New Roman"/>
      <w:color w:val="D2611C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locked/>
    <w:rsid w:val="009F2958"/>
    <w:rPr>
      <w:rFonts w:cs="Times New Roman"/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link w:val="Subtitle"/>
    <w:uiPriority w:val="11"/>
    <w:locked/>
    <w:rsid w:val="009F2958"/>
    <w:rPr>
      <w:rFonts w:ascii="Century Schoolbook" w:eastAsia="MS PMincho" w:hAnsi="Century Schoolbook" w:cs="Times New Roman"/>
      <w:sz w:val="22"/>
      <w:szCs w:val="22"/>
    </w:rPr>
  </w:style>
  <w:style w:type="character" w:styleId="Strong">
    <w:name w:val="Strong"/>
    <w:uiPriority w:val="22"/>
    <w:qFormat/>
    <w:rsid w:val="009F2958"/>
    <w:rPr>
      <w:rFonts w:cs="Times New Roman"/>
      <w:b/>
      <w:color w:val="7598D9"/>
    </w:rPr>
  </w:style>
  <w:style w:type="character" w:styleId="Emphasis">
    <w:name w:val="Emphasis"/>
    <w:uiPriority w:val="20"/>
    <w:qFormat/>
    <w:rsid w:val="009F2958"/>
    <w:rPr>
      <w:rFonts w:cs="Times New Roman"/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9F2958"/>
    <w:rPr>
      <w:rFonts w:cs="Times New Roman"/>
    </w:rPr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link w:val="Quote"/>
    <w:uiPriority w:val="29"/>
    <w:locked/>
    <w:rsid w:val="009F2958"/>
    <w:rPr>
      <w:rFonts w:cs="Times New Roman"/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locked/>
    <w:rsid w:val="009F2958"/>
    <w:rPr>
      <w:rFonts w:cs="Times New Roman"/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rFonts w:cs="Times New Roman"/>
      <w:i/>
    </w:rPr>
  </w:style>
  <w:style w:type="character" w:styleId="IntenseEmphasis">
    <w:name w:val="Intense Emphasis"/>
    <w:uiPriority w:val="21"/>
    <w:qFormat/>
    <w:rsid w:val="009F2958"/>
    <w:rPr>
      <w:rFonts w:cs="Times New Roman"/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rFonts w:cs="Times New Roman"/>
      <w:b/>
    </w:rPr>
  </w:style>
  <w:style w:type="character" w:styleId="IntenseReference">
    <w:name w:val="Intense Reference"/>
    <w:uiPriority w:val="32"/>
    <w:qFormat/>
    <w:rsid w:val="009F2958"/>
    <w:rPr>
      <w:rFonts w:cs="Times New Roman"/>
      <w:b/>
      <w:smallCaps/>
      <w:spacing w:val="5"/>
      <w:sz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/>
      </w:pPr>
      <w:rPr>
        <w:rFonts w:ascii="Cambria" w:eastAsia="Century Schoolbook" w:hAnsi="Cambria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/>
      </w:pPr>
      <w:rPr>
        <w:rFonts w:ascii="Cambria" w:eastAsia="Century Schoolbook" w:hAnsi="Cambria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ambria" w:eastAsia="Century Schoolbook" w:hAnsi="Cambria" w:cs="Times New Roman"/>
        <w:b/>
        <w:bCs/>
      </w:rPr>
    </w:tblStylePr>
    <w:tblStylePr w:type="lastCol">
      <w:rPr>
        <w:rFonts w:ascii="Cambria" w:eastAsia="Century Schoolbook" w:hAnsi="Cambria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rPr>
        <w:rFonts w:cs="Times New Roman"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rPr>
        <w:rFonts w:cs="Times New Roman"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table" w:styleId="LightList-Accent1">
    <w:name w:val="Light List Accent 1"/>
    <w:basedOn w:val="TableNormal"/>
    <w:uiPriority w:val="61"/>
    <w:rsid w:val="005E45E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Grid-Accent1">
    <w:name w:val="Light Grid Accent 1"/>
    <w:basedOn w:val="TableNormal"/>
    <w:uiPriority w:val="62"/>
    <w:rsid w:val="005E45E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MediumShading1-Accent5">
    <w:name w:val="Medium Shading 1 Accent 5"/>
    <w:basedOn w:val="TableNormal"/>
    <w:uiPriority w:val="63"/>
    <w:rsid w:val="005E45E1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2EAF1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5E45E1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rFonts w:cs="Times New Roman"/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shd w:val="clear" w:color="auto" w:fill="D3DFEE"/>
      </w:tcPr>
    </w:tblStylePr>
  </w:style>
  <w:style w:type="table" w:styleId="MediumList2-Accent1">
    <w:name w:val="Medium List 2 Accent 1"/>
    <w:basedOn w:val="TableNormal"/>
    <w:uiPriority w:val="66"/>
    <w:rsid w:val="005E45E1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5E45E1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5E45E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List-Accent1">
    <w:name w:val="Colorful List Accent 1"/>
    <w:basedOn w:val="TableNormal"/>
    <w:uiPriority w:val="72"/>
    <w:rsid w:val="005E45E1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shd w:val="clear" w:color="auto" w:fill="DBE5F1"/>
      </w:tcPr>
    </w:tblStylePr>
  </w:style>
  <w:style w:type="table" w:styleId="ColorfulList-Accent6">
    <w:name w:val="Colorful List Accent 6"/>
    <w:basedOn w:val="TableNormal"/>
    <w:uiPriority w:val="72"/>
    <w:rsid w:val="005E45E1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rFonts w:cs="Times New Roman"/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>
        <w:rFonts w:cs="Times New Roman"/>
      </w:rPr>
      <w:tblPr/>
      <w:tcPr>
        <w:shd w:val="clear" w:color="auto" w:fill="FDE9D9"/>
      </w:tcPr>
    </w:tblStylePr>
  </w:style>
  <w:style w:type="table" w:styleId="ColorfulGrid-Accent1">
    <w:name w:val="Colorful Grid Accent 1"/>
    <w:basedOn w:val="TableNormal"/>
    <w:uiPriority w:val="73"/>
    <w:rsid w:val="005E45E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ColorfulList-Accent5">
    <w:name w:val="Colorful List Accent 5"/>
    <w:basedOn w:val="TableNormal"/>
    <w:uiPriority w:val="72"/>
    <w:rsid w:val="005E45E1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rFonts w:cs="Times New Roman"/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shd w:val="clear" w:color="auto" w:fill="DAEEF3"/>
      </w:tcPr>
    </w:tblStylePr>
  </w:style>
  <w:style w:type="table" w:styleId="ColorfulShading-Accent5">
    <w:name w:val="Colorful Shading Accent 5"/>
    <w:basedOn w:val="TableNormal"/>
    <w:uiPriority w:val="71"/>
    <w:rsid w:val="005E45E1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rPr>
        <w:rFonts w:cs="Times New Roman"/>
      </w:rPr>
      <w:tblPr/>
      <w:tcPr>
        <w:shd w:val="clear" w:color="auto" w:fill="B6DDE8"/>
      </w:tcPr>
    </w:tblStylePr>
    <w:tblStylePr w:type="band1Horz">
      <w:rPr>
        <w:rFonts w:cs="Times New Roman"/>
      </w:rPr>
      <w:tblPr/>
      <w:tcPr>
        <w:shd w:val="clear" w:color="auto" w:fill="A5D5E2"/>
      </w:tcPr>
    </w:tblStylePr>
    <w:tblStylePr w:type="neCell">
      <w:rPr>
        <w:rFonts w:cs="Times New Roman"/>
        <w:color w:val="000000"/>
      </w:rPr>
    </w:tblStylePr>
    <w:tblStylePr w:type="nwCell">
      <w:rPr>
        <w:rFonts w:cs="Times New Roman"/>
        <w:color w:val="000000"/>
      </w:rPr>
    </w:tblStylePr>
  </w:style>
  <w:style w:type="table" w:styleId="MediumGrid3-Accent6">
    <w:name w:val="Medium Grid 3 Accent 6"/>
    <w:basedOn w:val="TableNormal"/>
    <w:uiPriority w:val="69"/>
    <w:rsid w:val="005E45E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MediumList2-Accent5">
    <w:name w:val="Medium List 2 Accent 5"/>
    <w:basedOn w:val="TableNormal"/>
    <w:uiPriority w:val="66"/>
    <w:rsid w:val="005E45E1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1-Accent4">
    <w:name w:val="Medium List 1 Accent 4"/>
    <w:basedOn w:val="TableNormal"/>
    <w:uiPriority w:val="65"/>
    <w:rsid w:val="005E45E1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rFonts w:cs="Times New Roman"/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rPr>
        <w:rFonts w:cs="Times New Roman"/>
      </w:rPr>
      <w:tblPr/>
      <w:tcPr>
        <w:shd w:val="clear" w:color="auto" w:fill="DFD8E8"/>
      </w:tcPr>
    </w:tblStylePr>
    <w:tblStylePr w:type="band1Horz">
      <w:rPr>
        <w:rFonts w:cs="Times New Roman"/>
      </w:rPr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5E45E1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rFonts w:cs="Times New Roman"/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rPr>
        <w:rFonts w:cs="Times New Roman"/>
      </w:rPr>
      <w:tblPr/>
      <w:tcPr>
        <w:shd w:val="clear" w:color="auto" w:fill="D2EAF1"/>
      </w:tcPr>
    </w:tblStylePr>
    <w:tblStylePr w:type="band1Horz">
      <w:rPr>
        <w:rFonts w:cs="Times New Roman"/>
      </w:rPr>
      <w:tblPr/>
      <w:tcPr>
        <w:shd w:val="clear" w:color="auto" w:fill="D2EAF1"/>
      </w:tcPr>
    </w:tblStylePr>
  </w:style>
  <w:style w:type="table" w:styleId="MediumShading1-Accent1">
    <w:name w:val="Medium Shading 1 Accent 1"/>
    <w:basedOn w:val="TableNormal"/>
    <w:uiPriority w:val="63"/>
    <w:rsid w:val="005E45E1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5E45E1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4">
    <w:name w:val="Light Shading Accent 4"/>
    <w:basedOn w:val="TableNormal"/>
    <w:uiPriority w:val="60"/>
    <w:rsid w:val="005E45E1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6">
    <w:name w:val="Light Shading Accent 6"/>
    <w:basedOn w:val="TableNormal"/>
    <w:uiPriority w:val="60"/>
    <w:rsid w:val="005E45E1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rsid w:val="005E45E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Shading-Accent3">
    <w:name w:val="Light Shading Accent 3"/>
    <w:basedOn w:val="TableNormal"/>
    <w:uiPriority w:val="60"/>
    <w:rsid w:val="005E45E1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2">
    <w:name w:val="Light Shading Accent 2"/>
    <w:basedOn w:val="TableNormal"/>
    <w:uiPriority w:val="60"/>
    <w:rsid w:val="005E45E1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">
    <w:name w:val="Light Shading"/>
    <w:basedOn w:val="TableNormal"/>
    <w:uiPriority w:val="60"/>
    <w:rsid w:val="005E45E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Light1">
    <w:name w:val="Table Grid Light1"/>
    <w:basedOn w:val="TableNormal"/>
    <w:uiPriority w:val="40"/>
    <w:rsid w:val="002C3C9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1">
    <w:name w:val="Plain Table 21"/>
    <w:basedOn w:val="TableNormal"/>
    <w:uiPriority w:val="42"/>
    <w:rsid w:val="002C3C9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41">
    <w:name w:val="Plain Table 41"/>
    <w:basedOn w:val="TableNormal"/>
    <w:uiPriority w:val="44"/>
    <w:rsid w:val="00F34FB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92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92F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77A8B"/>
    <w:rPr>
      <w:color w:val="605E5C"/>
      <w:shd w:val="clear" w:color="auto" w:fill="E1DFDD"/>
    </w:rPr>
  </w:style>
  <w:style w:type="paragraph" w:customStyle="1" w:styleId="Default">
    <w:name w:val="Default"/>
    <w:rsid w:val="00FA1E57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9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89410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381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5781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311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01380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979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456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871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993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5004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5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KumarNitesh@outlook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tesh_kumar07\AppData\Roaming\Microsoft\Templates\TP102002998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D3421-4F1B-4808-BCA5-EE2FC772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CDEC67-3D02-E246-A3F6-B9889B592F6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TP102002998_template.dotx</Template>
  <TotalTime>858</TotalTime>
  <Pages>2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Kumar</dc:creator>
  <cp:keywords/>
  <cp:lastModifiedBy>Kumar, Nitesh (External)</cp:lastModifiedBy>
  <cp:revision>56</cp:revision>
  <cp:lastPrinted>2024-03-14T07:43:00Z</cp:lastPrinted>
  <dcterms:created xsi:type="dcterms:W3CDTF">2017-12-10T19:03:00Z</dcterms:created>
  <dcterms:modified xsi:type="dcterms:W3CDTF">2024-03-14T07:50:00Z</dcterms:modified>
  <cp:category>Job Search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TC020029999991</vt:lpwstr>
  </property>
</Properties>
</file>